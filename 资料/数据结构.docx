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BE037" w14:textId="5C82DC57" w:rsidR="00123564" w:rsidRDefault="0071568D" w:rsidP="00123564">
      <w:r>
        <w:rPr>
          <w:rFonts w:hint="eastAsia"/>
        </w:rPr>
        <w:t>1.</w:t>
      </w:r>
      <w:r>
        <w:rPr>
          <w:rFonts w:hint="eastAsia"/>
        </w:rPr>
        <w:t>开关</w:t>
      </w:r>
    </w:p>
    <w:p w14:paraId="00C5E0E6" w14:textId="05AC2F4E" w:rsidR="00EE63A2" w:rsidRDefault="00C566E6" w:rsidP="00C566E6">
      <w:pPr>
        <w:ind w:leftChars="100" w:left="220"/>
      </w:pPr>
      <w:r>
        <w:rPr>
          <w:rFonts w:hint="eastAsia"/>
        </w:rPr>
        <w:t>表名</w:t>
      </w:r>
      <w:r>
        <w:rPr>
          <w:rFonts w:hint="eastAsia"/>
        </w:rPr>
        <w:t>switch</w:t>
      </w:r>
    </w:p>
    <w:tbl>
      <w:tblPr>
        <w:tblStyle w:val="4-1"/>
        <w:tblW w:w="9353" w:type="dxa"/>
        <w:tblInd w:w="440" w:type="dxa"/>
        <w:tblLook w:val="0420" w:firstRow="1" w:lastRow="0" w:firstColumn="0" w:lastColumn="0" w:noHBand="0" w:noVBand="1"/>
      </w:tblPr>
      <w:tblGrid>
        <w:gridCol w:w="1096"/>
        <w:gridCol w:w="1047"/>
        <w:gridCol w:w="2736"/>
        <w:gridCol w:w="876"/>
        <w:gridCol w:w="1096"/>
        <w:gridCol w:w="2502"/>
      </w:tblGrid>
      <w:tr w:rsidR="009F00E4" w14:paraId="17365578" w14:textId="77777777" w:rsidTr="00C56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ACE5" w14:textId="33722EA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8BC2" w14:textId="3E75B63B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5EA8" w14:textId="49AAE9FC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1424" w14:textId="07A5A02C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12E1" w14:textId="0553531C" w:rsidR="001D1428" w:rsidRDefault="00C32906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  <w:r w:rsidR="001D1428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09F4" w14:textId="0552651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 w:rsidR="009F00E4" w14:paraId="306E67AC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D5A7DA4" w14:textId="5A3204E4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ID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vAlign w:val="center"/>
          </w:tcPr>
          <w:p w14:paraId="0392C437" w14:textId="3BFB517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736" w:type="dxa"/>
            <w:tcBorders>
              <w:top w:val="single" w:sz="4" w:space="0" w:color="auto"/>
            </w:tcBorders>
            <w:vAlign w:val="center"/>
          </w:tcPr>
          <w:p w14:paraId="307E17F8" w14:textId="102D53B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自动分配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216C5F" w14:textId="77FE765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10C31EF" w14:textId="49E4586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6A6274" w14:textId="6227198D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5D75C7" w14:paraId="03C3094F" w14:textId="77777777" w:rsidTr="00C566E6">
        <w:tc>
          <w:tcPr>
            <w:tcW w:w="0" w:type="auto"/>
            <w:vAlign w:val="center"/>
          </w:tcPr>
          <w:p w14:paraId="36CA2526" w14:textId="795A28EB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7" w:type="dxa"/>
            <w:vAlign w:val="center"/>
          </w:tcPr>
          <w:p w14:paraId="03FFEA97" w14:textId="548C6BDA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736" w:type="dxa"/>
            <w:vAlign w:val="center"/>
          </w:tcPr>
          <w:p w14:paraId="0BD756C9" w14:textId="23872E3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0" w:type="auto"/>
            <w:vAlign w:val="center"/>
          </w:tcPr>
          <w:p w14:paraId="6B96BF38" w14:textId="780E2CC9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06BF005" w14:textId="15474E62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5F290BC6" w14:textId="1BE44D08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幽灵</w:t>
            </w:r>
          </w:p>
        </w:tc>
      </w:tr>
      <w:tr w:rsidR="00C566E6" w14:paraId="2549DAC0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A799FF5" w14:textId="35D3DEBD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047" w:type="dxa"/>
            <w:vAlign w:val="center"/>
          </w:tcPr>
          <w:p w14:paraId="46FA38CB" w14:textId="54E1167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736" w:type="dxa"/>
            <w:vAlign w:val="center"/>
          </w:tcPr>
          <w:p w14:paraId="0861A5D5" w14:textId="430F2B7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用户命名</w:t>
            </w:r>
          </w:p>
        </w:tc>
        <w:tc>
          <w:tcPr>
            <w:tcW w:w="0" w:type="auto"/>
            <w:vAlign w:val="center"/>
          </w:tcPr>
          <w:p w14:paraId="62498C9C" w14:textId="52D904B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3A01E8C" w14:textId="1132BB56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252386F1" w14:textId="67E3A79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客厅灯</w:t>
            </w:r>
          </w:p>
        </w:tc>
      </w:tr>
      <w:tr w:rsidR="005D75C7" w14:paraId="0B830EC9" w14:textId="77777777" w:rsidTr="00C566E6">
        <w:tc>
          <w:tcPr>
            <w:tcW w:w="0" w:type="auto"/>
            <w:vAlign w:val="center"/>
          </w:tcPr>
          <w:p w14:paraId="5EAB6B02" w14:textId="6446FC68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047" w:type="dxa"/>
            <w:vAlign w:val="center"/>
          </w:tcPr>
          <w:p w14:paraId="71352089" w14:textId="5A270441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2736" w:type="dxa"/>
            <w:vAlign w:val="center"/>
          </w:tcPr>
          <w:p w14:paraId="72DFEACC" w14:textId="59E5FBB2" w:rsidR="009F00E4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当前的开关状态</w:t>
            </w:r>
          </w:p>
          <w:p w14:paraId="1E2E2ECB" w14:textId="79870D3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存储最后一次操作的指令</w:t>
            </w:r>
          </w:p>
        </w:tc>
        <w:tc>
          <w:tcPr>
            <w:tcW w:w="0" w:type="auto"/>
            <w:vAlign w:val="center"/>
          </w:tcPr>
          <w:p w14:paraId="46DD7049" w14:textId="6A97D24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0C00DFA0" w14:textId="3AA4299E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6CC5E182" w14:textId="50C0B587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</w:p>
        </w:tc>
      </w:tr>
      <w:tr w:rsidR="00C566E6" w14:paraId="42B57B23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2C8D8D61" w14:textId="55812B82" w:rsidR="001D1428" w:rsidRDefault="00C566E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</w:t>
            </w:r>
            <w:r w:rsidR="001D1428"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047" w:type="dxa"/>
            <w:vAlign w:val="center"/>
          </w:tcPr>
          <w:p w14:paraId="4D75946F" w14:textId="25DB2096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</w:t>
            </w:r>
          </w:p>
        </w:tc>
        <w:tc>
          <w:tcPr>
            <w:tcW w:w="2736" w:type="dxa"/>
            <w:vAlign w:val="center"/>
          </w:tcPr>
          <w:p w14:paraId="099C8DA4" w14:textId="19949909" w:rsidR="009F00E4" w:rsidRDefault="00605C16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用户上传图片</w:t>
            </w:r>
          </w:p>
          <w:p w14:paraId="32CC4A21" w14:textId="55F27B2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未上传使用默认图片</w:t>
            </w:r>
          </w:p>
        </w:tc>
        <w:tc>
          <w:tcPr>
            <w:tcW w:w="0" w:type="auto"/>
            <w:vAlign w:val="center"/>
          </w:tcPr>
          <w:p w14:paraId="27F4E7DE" w14:textId="5D69CA4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5DC41B1B" w14:textId="38296AD9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0" w:type="auto"/>
            <w:vAlign w:val="center"/>
          </w:tcPr>
          <w:p w14:paraId="0DDCA216" w14:textId="77777777" w:rsidR="009F00E4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http://www.smtvoice.com</w:t>
            </w:r>
          </w:p>
          <w:p w14:paraId="6244ABBA" w14:textId="6442D48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/pic/34234.jpg</w:t>
            </w:r>
          </w:p>
        </w:tc>
      </w:tr>
      <w:tr w:rsidR="005D75C7" w14:paraId="17EFCD02" w14:textId="77777777" w:rsidTr="00C566E6">
        <w:tc>
          <w:tcPr>
            <w:tcW w:w="0" w:type="auto"/>
            <w:vAlign w:val="center"/>
          </w:tcPr>
          <w:p w14:paraId="1D59C095" w14:textId="3C7DA0B9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开启指令</w:t>
            </w:r>
          </w:p>
        </w:tc>
        <w:tc>
          <w:tcPr>
            <w:tcW w:w="1047" w:type="dxa"/>
            <w:vAlign w:val="center"/>
          </w:tcPr>
          <w:p w14:paraId="173DDCE3" w14:textId="0F61D41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>cmd</w:t>
            </w:r>
          </w:p>
        </w:tc>
        <w:tc>
          <w:tcPr>
            <w:tcW w:w="2736" w:type="dxa"/>
            <w:vAlign w:val="center"/>
          </w:tcPr>
          <w:p w14:paraId="3B4FB241" w14:textId="61D1F82F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用户设置，做多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55B3A56C" w14:textId="28E07436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7DFE382C" w14:textId="796FEBBD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7B762D85" w14:textId="4750B360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open</w:t>
            </w:r>
          </w:p>
        </w:tc>
      </w:tr>
      <w:tr w:rsidR="00C566E6" w14:paraId="18DA70B5" w14:textId="77777777" w:rsidTr="00C56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598821E" w14:textId="537E017B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关闭指令</w:t>
            </w:r>
          </w:p>
        </w:tc>
        <w:tc>
          <w:tcPr>
            <w:tcW w:w="1047" w:type="dxa"/>
            <w:vAlign w:val="center"/>
          </w:tcPr>
          <w:p w14:paraId="26C4A22D" w14:textId="37136E0C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closecmd</w:t>
            </w:r>
          </w:p>
        </w:tc>
        <w:tc>
          <w:tcPr>
            <w:tcW w:w="2736" w:type="dxa"/>
            <w:vAlign w:val="center"/>
          </w:tcPr>
          <w:p w14:paraId="608E53B0" w14:textId="797487C4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用户设置，做多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4D78926A" w14:textId="45D7156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3CA31F65" w14:textId="67DE127F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vAlign w:val="center"/>
          </w:tcPr>
          <w:p w14:paraId="4F2D81BF" w14:textId="1CBDE91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close</w:t>
            </w:r>
          </w:p>
        </w:tc>
      </w:tr>
      <w:tr w:rsidR="005D75C7" w14:paraId="7A160E66" w14:textId="77777777" w:rsidTr="00C566E6">
        <w:tc>
          <w:tcPr>
            <w:tcW w:w="0" w:type="auto"/>
            <w:vAlign w:val="center"/>
          </w:tcPr>
          <w:p w14:paraId="20A45E15" w14:textId="603604A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  <w:r w:rsidR="00D71498">
              <w:rPr>
                <w:rFonts w:hint="eastAsia"/>
                <w:lang w:eastAsia="zh-CN"/>
              </w:rPr>
              <w:t>热度</w:t>
            </w:r>
          </w:p>
        </w:tc>
        <w:tc>
          <w:tcPr>
            <w:tcW w:w="1047" w:type="dxa"/>
            <w:vAlign w:val="center"/>
          </w:tcPr>
          <w:p w14:paraId="5CBA1535" w14:textId="3E460715" w:rsidR="001D1428" w:rsidRDefault="00D7149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he</w:t>
            </w:r>
            <w:r>
              <w:rPr>
                <w:rFonts w:hint="eastAsia"/>
                <w:lang w:eastAsia="zh-CN"/>
              </w:rPr>
              <w:t>at</w:t>
            </w:r>
          </w:p>
        </w:tc>
        <w:tc>
          <w:tcPr>
            <w:tcW w:w="2736" w:type="dxa"/>
            <w:vAlign w:val="center"/>
          </w:tcPr>
          <w:p w14:paraId="69CC7A54" w14:textId="4988A835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控制次数</w:t>
            </w:r>
          </w:p>
        </w:tc>
        <w:tc>
          <w:tcPr>
            <w:tcW w:w="0" w:type="auto"/>
            <w:vAlign w:val="center"/>
          </w:tcPr>
          <w:p w14:paraId="647DCDD1" w14:textId="1AA9C7EE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vAlign w:val="center"/>
          </w:tcPr>
          <w:p w14:paraId="494DBAF1" w14:textId="7E67C4A8" w:rsidR="001D1428" w:rsidRDefault="001D1428" w:rsidP="009F00E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vAlign w:val="center"/>
          </w:tcPr>
          <w:p w14:paraId="46099E98" w14:textId="6DF06102" w:rsidR="001D1428" w:rsidRDefault="001D1428" w:rsidP="009F00E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78F7A054" w14:textId="77777777" w:rsidR="00EE63A2" w:rsidRDefault="00EE63A2" w:rsidP="000A712D">
      <w:pPr>
        <w:rPr>
          <w:lang w:eastAsia="zh-CN"/>
        </w:rPr>
      </w:pPr>
    </w:p>
    <w:p w14:paraId="194A36FA" w14:textId="5506C783" w:rsidR="00300156" w:rsidRDefault="00EE63A2" w:rsidP="00EE63A2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1486D">
        <w:rPr>
          <w:rFonts w:hint="eastAsia"/>
          <w:lang w:eastAsia="zh-CN"/>
        </w:rPr>
        <w:t>数据表</w:t>
      </w:r>
      <w:r w:rsidR="00A2629B">
        <w:rPr>
          <w:rFonts w:hint="eastAsia"/>
          <w:lang w:eastAsia="zh-CN"/>
        </w:rPr>
        <w:t>创建指令</w:t>
      </w:r>
    </w:p>
    <w:p w14:paraId="366B0234" w14:textId="7CF8B3BF" w:rsidR="00D71498" w:rsidRDefault="00D71498" w:rsidP="00EE63A2">
      <w:pPr>
        <w:ind w:leftChars="200" w:left="440"/>
        <w:rPr>
          <w:lang w:eastAsia="zh-CN"/>
        </w:rPr>
      </w:pPr>
      <w:r>
        <w:rPr>
          <w:lang w:eastAsia="zh-CN"/>
        </w:rPr>
        <w:t>CREATE TABLE `</w:t>
      </w:r>
      <w:r w:rsidR="00C566E6">
        <w:rPr>
          <w:rFonts w:hint="eastAsia"/>
          <w:lang w:eastAsia="zh-CN"/>
        </w:rPr>
        <w:t>switch</w:t>
      </w:r>
      <w:r>
        <w:rPr>
          <w:lang w:eastAsia="zh-CN"/>
        </w:rPr>
        <w:t>` (</w:t>
      </w:r>
    </w:p>
    <w:p w14:paraId="42404E2C" w14:textId="6CB57E4A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`id` int(11) NOT NULL AUTO_INCREMENT COMMENT '</w:t>
      </w:r>
      <w:r w:rsidR="00C566E6"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id',</w:t>
      </w:r>
    </w:p>
    <w:p w14:paraId="3803BA30" w14:textId="77777777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`userid` varchar(20) DEFAULT '' COMMENT '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id',</w:t>
      </w:r>
    </w:p>
    <w:p w14:paraId="020A92DE" w14:textId="607B69D7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`name` varchar(20) DEFAULT '' COMMENT '</w:t>
      </w:r>
      <w:r w:rsidR="00C566E6"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',</w:t>
      </w:r>
    </w:p>
    <w:p w14:paraId="6AB0F070" w14:textId="2B540F58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`state` varchar(10) DEFAULT '' COMMENT '</w:t>
      </w:r>
      <w:r w:rsidR="00C566E6"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',</w:t>
      </w:r>
    </w:p>
    <w:p w14:paraId="2104F5D3" w14:textId="1418993F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`pic` varchar(50) DEFAULT '' COMMENT '</w:t>
      </w:r>
      <w:r w:rsidR="00C566E6">
        <w:rPr>
          <w:rFonts w:hint="eastAsia"/>
          <w:lang w:eastAsia="zh-CN"/>
        </w:rPr>
        <w:t>开关</w:t>
      </w:r>
      <w:r>
        <w:rPr>
          <w:rFonts w:hint="eastAsia"/>
          <w:lang w:eastAsia="zh-CN"/>
        </w:rPr>
        <w:t>图片</w:t>
      </w:r>
      <w:r>
        <w:rPr>
          <w:rFonts w:hint="eastAsia"/>
          <w:lang w:eastAsia="zh-CN"/>
        </w:rPr>
        <w:t>',</w:t>
      </w:r>
    </w:p>
    <w:p w14:paraId="565750CE" w14:textId="77777777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`opencmd` varchar(10) DEFAULT '' COMMENT '</w:t>
      </w:r>
      <w:r>
        <w:rPr>
          <w:rFonts w:hint="eastAsia"/>
          <w:lang w:eastAsia="zh-CN"/>
        </w:rPr>
        <w:t>开启指令</w:t>
      </w:r>
      <w:r>
        <w:rPr>
          <w:rFonts w:hint="eastAsia"/>
          <w:lang w:eastAsia="zh-CN"/>
        </w:rPr>
        <w:t>',</w:t>
      </w:r>
    </w:p>
    <w:p w14:paraId="6EC3CEAB" w14:textId="77777777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`closecmd` varchar(10) DEFAULT '' COMMENT '</w:t>
      </w:r>
      <w:r>
        <w:rPr>
          <w:rFonts w:hint="eastAsia"/>
          <w:lang w:eastAsia="zh-CN"/>
        </w:rPr>
        <w:t>关闭指令</w:t>
      </w:r>
      <w:r>
        <w:rPr>
          <w:rFonts w:hint="eastAsia"/>
          <w:lang w:eastAsia="zh-CN"/>
        </w:rPr>
        <w:t>',</w:t>
      </w:r>
    </w:p>
    <w:p w14:paraId="68DC5C2C" w14:textId="77777777" w:rsidR="00D71498" w:rsidRDefault="00D71498" w:rsidP="00EE63A2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`heat` int(11) DEFAULT '0' COMMENT '</w:t>
      </w:r>
      <w:r>
        <w:rPr>
          <w:rFonts w:hint="eastAsia"/>
          <w:lang w:eastAsia="zh-CN"/>
        </w:rPr>
        <w:t>控制热度</w:t>
      </w:r>
      <w:r>
        <w:rPr>
          <w:rFonts w:hint="eastAsia"/>
          <w:lang w:eastAsia="zh-CN"/>
        </w:rPr>
        <w:t>',</w:t>
      </w:r>
    </w:p>
    <w:p w14:paraId="68C8ED1B" w14:textId="77777777" w:rsidR="00D71498" w:rsidRDefault="00D71498" w:rsidP="00EE63A2">
      <w:pPr>
        <w:ind w:leftChars="200" w:left="44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135E7A74" w14:textId="7F3D1EF0" w:rsidR="00D71498" w:rsidRDefault="00D71498" w:rsidP="00EE63A2">
      <w:pPr>
        <w:ind w:leftChars="200" w:left="440"/>
        <w:rPr>
          <w:lang w:eastAsia="zh-CN"/>
        </w:rPr>
      </w:pPr>
      <w:r>
        <w:rPr>
          <w:lang w:eastAsia="zh-CN"/>
        </w:rPr>
        <w:t>) ENGINE=InnoDB DEFAULT CHARSET=utf8;</w:t>
      </w:r>
    </w:p>
    <w:p w14:paraId="4C8AB031" w14:textId="610093F1" w:rsidR="00054A6D" w:rsidRDefault="007B2977" w:rsidP="00821456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3B95B945" w14:textId="3D803FB6" w:rsidR="00054A6D" w:rsidRDefault="00054A6D" w:rsidP="0071568D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传感器</w:t>
      </w:r>
    </w:p>
    <w:p w14:paraId="6670C43A" w14:textId="5FF24B9C" w:rsidR="00054A6D" w:rsidRDefault="00C566E6" w:rsidP="00054A6D">
      <w:pPr>
        <w:ind w:leftChars="64" w:left="141"/>
      </w:pPr>
      <w:r>
        <w:rPr>
          <w:rFonts w:hint="eastAsia"/>
          <w:lang w:eastAsia="zh-CN"/>
        </w:rPr>
        <w:lastRenderedPageBreak/>
        <w:t>表名</w:t>
      </w:r>
      <w:r>
        <w:rPr>
          <w:rFonts w:hint="eastAsia"/>
        </w:rPr>
        <w:t>sensor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651"/>
        <w:gridCol w:w="754"/>
        <w:gridCol w:w="2365"/>
        <w:gridCol w:w="876"/>
        <w:gridCol w:w="759"/>
        <w:gridCol w:w="4224"/>
      </w:tblGrid>
      <w:tr w:rsidR="00EC54C8" w14:paraId="1842F31D" w14:textId="77777777" w:rsidTr="0079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C9B4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AFB2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0712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字段说明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1B59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0F0F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字段长度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7151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</w:t>
            </w:r>
          </w:p>
        </w:tc>
      </w:tr>
      <w:tr w:rsidR="00EC54C8" w14:paraId="73AF47BE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56C56" w14:textId="4921FA52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CA000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A70C046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自动分配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28D1732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BFA3DE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FE5928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C54C8" w14:paraId="45D7FF31" w14:textId="77777777" w:rsidTr="00791336">
        <w:tc>
          <w:tcPr>
            <w:tcW w:w="0" w:type="auto"/>
            <w:vAlign w:val="center"/>
          </w:tcPr>
          <w:p w14:paraId="266039B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14:paraId="5493C8EC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0" w:type="auto"/>
            <w:vAlign w:val="center"/>
          </w:tcPr>
          <w:p w14:paraId="448FE797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0" w:type="auto"/>
            <w:vAlign w:val="center"/>
          </w:tcPr>
          <w:p w14:paraId="5FB46E3C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27F5E098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1EB5F72B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幽灵</w:t>
            </w:r>
          </w:p>
        </w:tc>
      </w:tr>
      <w:tr w:rsidR="00EC54C8" w14:paraId="0DEF17C4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A65DB16" w14:textId="513FC66D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0" w:type="auto"/>
            <w:vAlign w:val="center"/>
          </w:tcPr>
          <w:p w14:paraId="00929E22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13C9283D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用户命名</w:t>
            </w:r>
          </w:p>
        </w:tc>
        <w:tc>
          <w:tcPr>
            <w:tcW w:w="0" w:type="auto"/>
            <w:vAlign w:val="center"/>
          </w:tcPr>
          <w:p w14:paraId="2719743F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168D49D4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vAlign w:val="center"/>
          </w:tcPr>
          <w:p w14:paraId="4555F6EF" w14:textId="05E0A8DC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客厅温度</w:t>
            </w:r>
          </w:p>
        </w:tc>
      </w:tr>
      <w:tr w:rsidR="00EC54C8" w14:paraId="0E272A47" w14:textId="77777777" w:rsidTr="00791336">
        <w:tc>
          <w:tcPr>
            <w:tcW w:w="0" w:type="auto"/>
            <w:vAlign w:val="center"/>
          </w:tcPr>
          <w:p w14:paraId="286F6969" w14:textId="7A5FA17A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传感器类型</w:t>
            </w:r>
          </w:p>
        </w:tc>
        <w:tc>
          <w:tcPr>
            <w:tcW w:w="0" w:type="auto"/>
            <w:vAlign w:val="center"/>
          </w:tcPr>
          <w:p w14:paraId="552BA541" w14:textId="4753A372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0" w:type="auto"/>
            <w:vAlign w:val="center"/>
          </w:tcPr>
          <w:p w14:paraId="00767472" w14:textId="0E29E049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传感器类型</w:t>
            </w:r>
            <w:r w:rsidR="00EC54C8">
              <w:rPr>
                <w:lang w:eastAsia="zh-CN"/>
              </w:rPr>
              <w:t>{</w:t>
            </w:r>
            <w:r w:rsidR="00EC54C8">
              <w:rPr>
                <w:rFonts w:hint="eastAsia"/>
                <w:lang w:eastAsia="zh-CN"/>
              </w:rPr>
              <w:t>temperature</w:t>
            </w:r>
            <w:r w:rsidR="00EC54C8">
              <w:rPr>
                <w:rFonts w:hint="eastAsia"/>
                <w:lang w:eastAsia="zh-CN"/>
              </w:rPr>
              <w:t>，</w:t>
            </w:r>
            <w:r w:rsidR="00EC54C8">
              <w:rPr>
                <w:rFonts w:hint="eastAsia"/>
                <w:lang w:eastAsia="zh-CN"/>
              </w:rPr>
              <w:t>humidity</w:t>
            </w:r>
            <w:r w:rsidR="00EC54C8">
              <w:rPr>
                <w:rFonts w:hint="eastAsia"/>
                <w:lang w:eastAsia="zh-CN"/>
              </w:rPr>
              <w:t>，</w:t>
            </w:r>
            <w:r w:rsidR="00EC54C8">
              <w:rPr>
                <w:rFonts w:hint="eastAsia"/>
                <w:lang w:eastAsia="zh-CN"/>
              </w:rPr>
              <w:t>pm2</w:t>
            </w:r>
            <w:r w:rsidR="00EC54C8">
              <w:rPr>
                <w:lang w:eastAsia="zh-CN"/>
              </w:rPr>
              <w:t>.</w:t>
            </w:r>
            <w:r w:rsidR="00EC54C8">
              <w:rPr>
                <w:rFonts w:hint="eastAsia"/>
                <w:lang w:eastAsia="zh-CN"/>
              </w:rPr>
              <w:t>5</w:t>
            </w:r>
            <w:r w:rsidR="00EC54C8">
              <w:rPr>
                <w:rFonts w:hint="eastAsia"/>
                <w:lang w:eastAsia="zh-CN"/>
              </w:rPr>
              <w:t>，</w:t>
            </w:r>
            <w:r w:rsidR="00EC54C8">
              <w:rPr>
                <w:rFonts w:hint="eastAsia"/>
                <w:lang w:eastAsia="zh-CN"/>
              </w:rPr>
              <w:t>gps</w:t>
            </w:r>
            <w:r w:rsidR="00EC54C8">
              <w:rPr>
                <w:lang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B5DE7B8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3C8F616D" w14:textId="53362B99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74BB7"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vAlign w:val="center"/>
          </w:tcPr>
          <w:p w14:paraId="639960E5" w14:textId="746EBF03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temperature</w:t>
            </w:r>
          </w:p>
        </w:tc>
      </w:tr>
      <w:tr w:rsidR="00EC54C8" w14:paraId="361B89D4" w14:textId="77777777" w:rsidTr="0079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F8DADA7" w14:textId="66C0C307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</w:t>
            </w:r>
            <w:r w:rsidR="00054A6D"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0" w:type="auto"/>
            <w:vAlign w:val="center"/>
          </w:tcPr>
          <w:p w14:paraId="494B9A90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pic</w:t>
            </w:r>
          </w:p>
        </w:tc>
        <w:tc>
          <w:tcPr>
            <w:tcW w:w="0" w:type="auto"/>
            <w:vAlign w:val="center"/>
          </w:tcPr>
          <w:p w14:paraId="7475574F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用户上传图片</w:t>
            </w:r>
          </w:p>
          <w:p w14:paraId="54A35919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未上传使用默认图片</w:t>
            </w:r>
          </w:p>
        </w:tc>
        <w:tc>
          <w:tcPr>
            <w:tcW w:w="0" w:type="auto"/>
            <w:vAlign w:val="center"/>
          </w:tcPr>
          <w:p w14:paraId="199E0766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5E8E9C6F" w14:textId="7777777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0" w:type="auto"/>
            <w:vAlign w:val="center"/>
          </w:tcPr>
          <w:p w14:paraId="20143A00" w14:textId="77777777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http://www.smtvoice.com</w:t>
            </w:r>
          </w:p>
          <w:p w14:paraId="4301C626" w14:textId="1BF87919" w:rsidR="00054A6D" w:rsidRDefault="00054A6D" w:rsidP="00CF73B2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/pic/</w:t>
            </w:r>
            <w:r w:rsidR="00CF73B2"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.jpg</w:t>
            </w:r>
          </w:p>
        </w:tc>
      </w:tr>
      <w:tr w:rsidR="00EC54C8" w14:paraId="597ABA12" w14:textId="77777777" w:rsidTr="00791336">
        <w:tc>
          <w:tcPr>
            <w:tcW w:w="0" w:type="auto"/>
            <w:vAlign w:val="center"/>
          </w:tcPr>
          <w:p w14:paraId="598364AD" w14:textId="664ECC60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传感器数据</w:t>
            </w:r>
          </w:p>
        </w:tc>
        <w:tc>
          <w:tcPr>
            <w:tcW w:w="0" w:type="auto"/>
            <w:vAlign w:val="center"/>
          </w:tcPr>
          <w:p w14:paraId="20BA38CF" w14:textId="50B1B5B5" w:rsidR="00054A6D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0" w:type="auto"/>
            <w:vAlign w:val="center"/>
          </w:tcPr>
          <w:p w14:paraId="420EE19D" w14:textId="77777777" w:rsidR="00CF73B2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用户上传数据</w:t>
            </w:r>
            <w:r w:rsidR="00054A6D">
              <w:rPr>
                <w:rFonts w:hint="eastAsia"/>
                <w:lang w:eastAsia="zh-CN"/>
              </w:rPr>
              <w:t>，做多</w:t>
            </w:r>
            <w:r w:rsidR="00054A6D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00</w:t>
            </w:r>
            <w:r w:rsidR="00054A6D">
              <w:rPr>
                <w:rFonts w:hint="eastAsia"/>
                <w:lang w:eastAsia="zh-CN"/>
              </w:rPr>
              <w:t>0</w:t>
            </w:r>
          </w:p>
          <w:p w14:paraId="23222F9F" w14:textId="4FF2273D" w:rsidR="00054A6D" w:rsidRDefault="00054A6D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个字节</w:t>
            </w:r>
          </w:p>
        </w:tc>
        <w:tc>
          <w:tcPr>
            <w:tcW w:w="0" w:type="auto"/>
            <w:vAlign w:val="center"/>
          </w:tcPr>
          <w:p w14:paraId="7189B91B" w14:textId="6C0B8FB8" w:rsidR="00054A6D" w:rsidRDefault="008C38B6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4B8F328D" w14:textId="7AF669D7" w:rsidR="00054A6D" w:rsidRDefault="00054A6D" w:rsidP="00ED7574">
            <w:pPr>
              <w:spacing w:beforeLines="50" w:before="120" w:afterLines="50" w:after="12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 w:rsidR="00ED7574">
              <w:rPr>
                <w:rFonts w:hint="eastAsia"/>
                <w:lang w:eastAsia="zh-CN"/>
              </w:rPr>
              <w:t>0</w:t>
            </w:r>
            <w:r w:rsidR="00CF73B2"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798D4AE2" w14:textId="77777777" w:rsidR="00CF73B2" w:rsidRDefault="00CF73B2" w:rsidP="00ED7574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{"datatime":"2017.2.3.10:20:30","data":"20",</w:t>
            </w:r>
          </w:p>
          <w:p w14:paraId="4F931ADF" w14:textId="07FA740C" w:rsidR="00054A6D" w:rsidRDefault="00CF73B2" w:rsidP="00CF73B2">
            <w:pPr>
              <w:spacing w:beforeLines="50" w:before="120" w:afterLines="50" w:after="120"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"datatime":"2017.2.3.10:25:30","data":"21"}</w:t>
            </w:r>
          </w:p>
        </w:tc>
      </w:tr>
    </w:tbl>
    <w:p w14:paraId="61371951" w14:textId="77777777" w:rsidR="00054A6D" w:rsidRDefault="00054A6D" w:rsidP="00054A6D">
      <w:pPr>
        <w:rPr>
          <w:lang w:eastAsia="zh-CN"/>
        </w:rPr>
      </w:pPr>
    </w:p>
    <w:p w14:paraId="19D31869" w14:textId="77777777" w:rsidR="00054A6D" w:rsidRDefault="00054A6D" w:rsidP="00054A6D">
      <w:pPr>
        <w:ind w:leftChars="100" w:left="2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数据表创建指令</w:t>
      </w:r>
    </w:p>
    <w:p w14:paraId="525C41C5" w14:textId="0A05918F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>CREATE TABLE `</w:t>
      </w:r>
      <w:r w:rsidR="00C566E6">
        <w:rPr>
          <w:rFonts w:hint="eastAsia"/>
          <w:lang w:eastAsia="zh-CN"/>
        </w:rPr>
        <w:t>sensor</w:t>
      </w:r>
      <w:r>
        <w:rPr>
          <w:lang w:eastAsia="zh-CN"/>
        </w:rPr>
        <w:t>` (</w:t>
      </w:r>
    </w:p>
    <w:p w14:paraId="3854034D" w14:textId="5BD808F2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`id` int(11) NOT NULL AUTO_INCREMENT COMMENT '</w:t>
      </w:r>
      <w:r w:rsidR="00C566E6">
        <w:rPr>
          <w:rFonts w:hint="eastAsia"/>
          <w:lang w:eastAsia="zh-CN"/>
        </w:rPr>
        <w:t>传感器</w:t>
      </w:r>
      <w:r>
        <w:rPr>
          <w:rFonts w:hint="eastAsia"/>
          <w:lang w:eastAsia="zh-CN"/>
        </w:rPr>
        <w:t>id',</w:t>
      </w:r>
    </w:p>
    <w:p w14:paraId="0A0F678F" w14:textId="77777777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`userid` varchar(20) DEFAULT '' COMMENT '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id',</w:t>
      </w:r>
    </w:p>
    <w:p w14:paraId="0C049079" w14:textId="5FF489C5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`name` varchar(20) DEFAULT '' COMMENT '</w:t>
      </w:r>
      <w:r w:rsidR="00C566E6">
        <w:rPr>
          <w:rFonts w:hint="eastAsia"/>
          <w:lang w:eastAsia="zh-CN"/>
        </w:rPr>
        <w:t>传感器</w:t>
      </w:r>
      <w:r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',</w:t>
      </w:r>
    </w:p>
    <w:p w14:paraId="26273C4A" w14:textId="3157131A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</w:t>
      </w:r>
      <w:r w:rsidR="00C566E6">
        <w:rPr>
          <w:rFonts w:hint="eastAsia"/>
          <w:lang w:eastAsia="zh-CN"/>
        </w:rPr>
        <w:t>type</w:t>
      </w:r>
      <w:r w:rsidR="00974BB7">
        <w:rPr>
          <w:rFonts w:hint="eastAsia"/>
          <w:lang w:eastAsia="zh-CN"/>
        </w:rPr>
        <w:t>` varchar(15</w:t>
      </w:r>
      <w:bookmarkStart w:id="0" w:name="_GoBack"/>
      <w:bookmarkEnd w:id="0"/>
      <w:r>
        <w:rPr>
          <w:rFonts w:hint="eastAsia"/>
          <w:lang w:eastAsia="zh-CN"/>
        </w:rPr>
        <w:t>) DEFAULT '' COMMENT '</w:t>
      </w:r>
      <w:r w:rsidR="00C566E6">
        <w:rPr>
          <w:rFonts w:hint="eastAsia"/>
          <w:lang w:eastAsia="zh-CN"/>
        </w:rPr>
        <w:t>传感器类型</w:t>
      </w:r>
      <w:r>
        <w:rPr>
          <w:rFonts w:hint="eastAsia"/>
          <w:lang w:eastAsia="zh-CN"/>
        </w:rPr>
        <w:t>',</w:t>
      </w:r>
    </w:p>
    <w:p w14:paraId="4A409D8D" w14:textId="7C6DBB66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`pic` varchar(50) DEFAULT '' COMMENT '</w:t>
      </w:r>
      <w:r w:rsidR="00C566E6">
        <w:rPr>
          <w:rFonts w:hint="eastAsia"/>
          <w:lang w:eastAsia="zh-CN"/>
        </w:rPr>
        <w:t>传感器</w:t>
      </w:r>
      <w:r>
        <w:rPr>
          <w:rFonts w:hint="eastAsia"/>
          <w:lang w:eastAsia="zh-CN"/>
        </w:rPr>
        <w:t>图片</w:t>
      </w:r>
      <w:r>
        <w:rPr>
          <w:rFonts w:hint="eastAsia"/>
          <w:lang w:eastAsia="zh-CN"/>
        </w:rPr>
        <w:t>',</w:t>
      </w:r>
    </w:p>
    <w:p w14:paraId="47BB0B90" w14:textId="6B8E58AD" w:rsidR="00C566E6" w:rsidRDefault="00C566E6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`data` text(1000) DEFAULT '' COMMENT '</w:t>
      </w:r>
      <w:r>
        <w:rPr>
          <w:rFonts w:hint="eastAsia"/>
          <w:lang w:eastAsia="zh-CN"/>
        </w:rPr>
        <w:t>传感器数据</w:t>
      </w:r>
      <w:r>
        <w:rPr>
          <w:rFonts w:hint="eastAsia"/>
          <w:lang w:eastAsia="zh-CN"/>
        </w:rPr>
        <w:t>',</w:t>
      </w:r>
    </w:p>
    <w:p w14:paraId="395A1EDD" w14:textId="5FD1E016" w:rsidR="00054A6D" w:rsidRDefault="00054A6D" w:rsidP="00054A6D">
      <w:pPr>
        <w:ind w:leftChars="200" w:left="440"/>
        <w:rPr>
          <w:lang w:eastAsia="zh-CN"/>
        </w:rPr>
      </w:pPr>
      <w:r>
        <w:rPr>
          <w:rFonts w:hint="eastAsia"/>
          <w:lang w:eastAsia="zh-CN"/>
        </w:rPr>
        <w:t xml:space="preserve">  `heat` int(11) DEFAULT '0' COMMENT '</w:t>
      </w:r>
      <w:r w:rsidR="00C566E6"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热度</w:t>
      </w:r>
      <w:r>
        <w:rPr>
          <w:rFonts w:hint="eastAsia"/>
          <w:lang w:eastAsia="zh-CN"/>
        </w:rPr>
        <w:t>',</w:t>
      </w:r>
    </w:p>
    <w:p w14:paraId="515ED73B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3E73CF32" w14:textId="77777777" w:rsidR="00054A6D" w:rsidRDefault="00054A6D" w:rsidP="00054A6D">
      <w:pPr>
        <w:ind w:leftChars="200" w:left="440"/>
        <w:rPr>
          <w:lang w:eastAsia="zh-CN"/>
        </w:rPr>
      </w:pPr>
      <w:r>
        <w:rPr>
          <w:lang w:eastAsia="zh-CN"/>
        </w:rPr>
        <w:t>) ENGINE=InnoDB DEFAULT CHARSET=utf8;</w:t>
      </w:r>
    </w:p>
    <w:p w14:paraId="3A9BEE78" w14:textId="5CB51F24" w:rsidR="0071568D" w:rsidRDefault="0071568D" w:rsidP="0071568D">
      <w:pPr>
        <w:rPr>
          <w:lang w:eastAsia="zh-CN"/>
        </w:rPr>
      </w:pPr>
      <w:r>
        <w:rPr>
          <w:rFonts w:hint="eastAsia"/>
          <w:lang w:eastAsia="zh-CN"/>
        </w:rPr>
        <w:t>二、论坛</w:t>
      </w:r>
    </w:p>
    <w:p w14:paraId="5B08DD69" w14:textId="6D7AA3C2" w:rsidR="00887613" w:rsidRDefault="00887613" w:rsidP="0071568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论坛表</w:t>
      </w:r>
      <w:r>
        <w:rPr>
          <w:rFonts w:hint="eastAsia"/>
          <w:lang w:eastAsia="zh-CN"/>
        </w:rPr>
        <w:t>blog</w:t>
      </w:r>
    </w:p>
    <w:p w14:paraId="1DE2C3A3" w14:textId="77777777" w:rsidR="00DF6B8B" w:rsidRDefault="00887613" w:rsidP="00DF6B8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F6B8B">
        <w:rPr>
          <w:lang w:eastAsia="zh-CN"/>
        </w:rPr>
        <w:t>CREATE TABLE `blog` (</w:t>
      </w:r>
    </w:p>
    <w:p w14:paraId="1F78051B" w14:textId="77777777" w:rsidR="00DF6B8B" w:rsidRDefault="00DF6B8B" w:rsidP="00DF6B8B">
      <w:pPr>
        <w:ind w:leftChars="400" w:left="880"/>
        <w:rPr>
          <w:lang w:eastAsia="zh-CN"/>
        </w:rPr>
      </w:pPr>
      <w:r>
        <w:rPr>
          <w:lang w:eastAsia="zh-CN"/>
        </w:rPr>
        <w:t xml:space="preserve">  `id` int(11) unsigned NOT NULL AUTO_INCREMENT,</w:t>
      </w:r>
    </w:p>
    <w:p w14:paraId="5A689BD2" w14:textId="77777777" w:rsidR="00DF6B8B" w:rsidRDefault="00DF6B8B" w:rsidP="00DF6B8B">
      <w:pPr>
        <w:ind w:leftChars="400" w:left="8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`title` varchar(50) DEFAULT NULL COMMENT '</w:t>
      </w:r>
      <w:r>
        <w:rPr>
          <w:rFonts w:hint="eastAsia"/>
          <w:lang w:eastAsia="zh-CN"/>
        </w:rPr>
        <w:t>标题</w:t>
      </w:r>
      <w:r>
        <w:rPr>
          <w:rFonts w:hint="eastAsia"/>
          <w:lang w:eastAsia="zh-CN"/>
        </w:rPr>
        <w:t>',</w:t>
      </w:r>
    </w:p>
    <w:p w14:paraId="7A2EBE46" w14:textId="77777777" w:rsidR="00DF6B8B" w:rsidRDefault="00DF6B8B" w:rsidP="00DF6B8B">
      <w:pPr>
        <w:ind w:leftChars="400" w:left="8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`dates` datetime DEFAULT NULL COMMENT '</w:t>
      </w:r>
      <w:r>
        <w:rPr>
          <w:rFonts w:hint="eastAsia"/>
          <w:lang w:eastAsia="zh-CN"/>
        </w:rPr>
        <w:t>发表时间</w:t>
      </w:r>
      <w:r>
        <w:rPr>
          <w:rFonts w:hint="eastAsia"/>
          <w:lang w:eastAsia="zh-CN"/>
        </w:rPr>
        <w:t>',</w:t>
      </w:r>
    </w:p>
    <w:p w14:paraId="6E466E5A" w14:textId="77777777" w:rsidR="00DF6B8B" w:rsidRDefault="00DF6B8B" w:rsidP="00DF6B8B">
      <w:pPr>
        <w:ind w:leftChars="400" w:left="8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`contents` text COMMENT '</w:t>
      </w:r>
      <w:r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',</w:t>
      </w:r>
    </w:p>
    <w:p w14:paraId="1F045454" w14:textId="77777777" w:rsidR="00DF6B8B" w:rsidRDefault="00DF6B8B" w:rsidP="00DF6B8B">
      <w:pPr>
        <w:ind w:leftChars="400" w:left="8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`hits` int(11) DEFAULT '0' COMMENT '</w:t>
      </w:r>
      <w:r>
        <w:rPr>
          <w:rFonts w:hint="eastAsia"/>
          <w:lang w:eastAsia="zh-CN"/>
        </w:rPr>
        <w:t>点击量</w:t>
      </w:r>
      <w:r>
        <w:rPr>
          <w:rFonts w:hint="eastAsia"/>
          <w:lang w:eastAsia="zh-CN"/>
        </w:rPr>
        <w:t>',</w:t>
      </w:r>
    </w:p>
    <w:p w14:paraId="0423E812" w14:textId="77777777" w:rsidR="00DF6B8B" w:rsidRDefault="00DF6B8B" w:rsidP="00DF6B8B">
      <w:pPr>
        <w:ind w:leftChars="400" w:left="8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`userid` varchar(50) DEFAULT NULL COMMENT '</w:t>
      </w:r>
      <w:r>
        <w:rPr>
          <w:rFonts w:hint="eastAsia"/>
          <w:lang w:eastAsia="zh-CN"/>
        </w:rPr>
        <w:t>作者</w:t>
      </w:r>
      <w:r>
        <w:rPr>
          <w:rFonts w:hint="eastAsia"/>
          <w:lang w:eastAsia="zh-CN"/>
        </w:rPr>
        <w:t>',</w:t>
      </w:r>
    </w:p>
    <w:p w14:paraId="708AADF0" w14:textId="77777777" w:rsidR="00DF6B8B" w:rsidRDefault="00DF6B8B" w:rsidP="00DF6B8B">
      <w:pPr>
        <w:ind w:leftChars="400" w:left="880"/>
        <w:rPr>
          <w:lang w:eastAsia="zh-CN"/>
        </w:rPr>
      </w:pPr>
      <w:r>
        <w:rPr>
          <w:lang w:eastAsia="zh-CN"/>
        </w:rPr>
        <w:t xml:space="preserve">  `picture` varchar(200) DEFAULT NULL,</w:t>
      </w:r>
    </w:p>
    <w:p w14:paraId="133FC142" w14:textId="77777777" w:rsidR="00DF6B8B" w:rsidRDefault="00DF6B8B" w:rsidP="00DF6B8B">
      <w:pPr>
        <w:ind w:leftChars="400" w:left="88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0FE5B834" w14:textId="77777777" w:rsidR="00DF6B8B" w:rsidRDefault="00DF6B8B" w:rsidP="00DF6B8B">
      <w:pPr>
        <w:ind w:leftChars="400" w:left="880"/>
        <w:rPr>
          <w:lang w:eastAsia="zh-CN"/>
        </w:rPr>
      </w:pPr>
      <w:r>
        <w:rPr>
          <w:lang w:eastAsia="zh-CN"/>
        </w:rPr>
        <w:t>) ENGINE=InnoDB DEFAULT CHARSET=utf8;</w:t>
      </w:r>
    </w:p>
    <w:p w14:paraId="14E93A2C" w14:textId="7AD85158" w:rsidR="00887613" w:rsidRDefault="00DF6B8B" w:rsidP="00DF6B8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87613">
        <w:rPr>
          <w:rFonts w:hint="eastAsia"/>
          <w:lang w:eastAsia="zh-CN"/>
        </w:rPr>
        <w:t>回复表</w:t>
      </w:r>
      <w:r w:rsidR="00887613">
        <w:rPr>
          <w:lang w:eastAsia="zh-CN"/>
        </w:rPr>
        <w:t>bloganswer</w:t>
      </w:r>
    </w:p>
    <w:p w14:paraId="554F37A0" w14:textId="77777777" w:rsidR="00887613" w:rsidRDefault="00887613" w:rsidP="00887613">
      <w:pPr>
        <w:ind w:leftChars="300" w:left="660"/>
        <w:rPr>
          <w:lang w:eastAsia="zh-CN"/>
        </w:rPr>
      </w:pPr>
      <w:r>
        <w:rPr>
          <w:lang w:eastAsia="zh-CN"/>
        </w:rPr>
        <w:t>CREATE TABLE `bloganswer` (</w:t>
      </w:r>
    </w:p>
    <w:p w14:paraId="5B15D4F5" w14:textId="77777777" w:rsidR="00887613" w:rsidRDefault="00887613" w:rsidP="00887613">
      <w:pPr>
        <w:ind w:leftChars="300" w:left="660"/>
        <w:rPr>
          <w:lang w:eastAsia="zh-CN"/>
        </w:rPr>
      </w:pPr>
      <w:r>
        <w:rPr>
          <w:lang w:eastAsia="zh-CN"/>
        </w:rPr>
        <w:t xml:space="preserve">  `id` int(11) unsigned NOT NULL AUTO_INCREMENT,</w:t>
      </w:r>
    </w:p>
    <w:p w14:paraId="6F97A10E" w14:textId="77777777" w:rsidR="00887613" w:rsidRDefault="00887613" w:rsidP="00887613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  `userid` varchar(50) DEFAULT NULL COMMENT '</w:t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ID',</w:t>
      </w:r>
    </w:p>
    <w:p w14:paraId="270A7F10" w14:textId="77777777" w:rsidR="00887613" w:rsidRDefault="00887613" w:rsidP="00887613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  `contents` text COMMENT '</w:t>
      </w:r>
      <w:r>
        <w:rPr>
          <w:rFonts w:hint="eastAsia"/>
          <w:lang w:eastAsia="zh-CN"/>
        </w:rPr>
        <w:t>回复内容</w:t>
      </w:r>
      <w:r>
        <w:rPr>
          <w:rFonts w:hint="eastAsia"/>
          <w:lang w:eastAsia="zh-CN"/>
        </w:rPr>
        <w:t>',</w:t>
      </w:r>
    </w:p>
    <w:p w14:paraId="58B94EB8" w14:textId="77777777" w:rsidR="00887613" w:rsidRDefault="00887613" w:rsidP="00887613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  `dates` datetime DEFAULT NULL COMMENT '</w:t>
      </w:r>
      <w:r>
        <w:rPr>
          <w:rFonts w:hint="eastAsia"/>
          <w:lang w:eastAsia="zh-CN"/>
        </w:rPr>
        <w:t>回复时间</w:t>
      </w:r>
      <w:r>
        <w:rPr>
          <w:rFonts w:hint="eastAsia"/>
          <w:lang w:eastAsia="zh-CN"/>
        </w:rPr>
        <w:t>',</w:t>
      </w:r>
    </w:p>
    <w:p w14:paraId="580DD4BD" w14:textId="77777777" w:rsidR="00887613" w:rsidRDefault="00887613" w:rsidP="00887613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 xml:space="preserve">  `toid` text COMMENT '</w:t>
      </w:r>
      <w:r>
        <w:rPr>
          <w:rFonts w:hint="eastAsia"/>
          <w:lang w:eastAsia="zh-CN"/>
        </w:rPr>
        <w:t>回复对象</w:t>
      </w:r>
      <w:r>
        <w:rPr>
          <w:rFonts w:hint="eastAsia"/>
          <w:lang w:eastAsia="zh-CN"/>
        </w:rPr>
        <w:t>',</w:t>
      </w:r>
    </w:p>
    <w:p w14:paraId="25A74615" w14:textId="77777777" w:rsidR="00887613" w:rsidRDefault="00887613" w:rsidP="00887613">
      <w:pPr>
        <w:ind w:leftChars="300" w:left="66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3800C207" w14:textId="56ACAA52" w:rsidR="00887613" w:rsidRDefault="00887613" w:rsidP="00887613">
      <w:pPr>
        <w:ind w:leftChars="300" w:left="660"/>
        <w:rPr>
          <w:lang w:eastAsia="zh-CN"/>
        </w:rPr>
      </w:pPr>
      <w:r>
        <w:rPr>
          <w:lang w:eastAsia="zh-CN"/>
        </w:rPr>
        <w:t>) ENGINE=</w:t>
      </w:r>
      <w:r w:rsidR="00701E5A" w:rsidRPr="00701E5A">
        <w:rPr>
          <w:lang w:eastAsia="zh-CN"/>
        </w:rPr>
        <w:t xml:space="preserve"> </w:t>
      </w:r>
      <w:r w:rsidR="009E3026">
        <w:rPr>
          <w:lang w:eastAsia="zh-CN"/>
        </w:rPr>
        <w:t>InnoDB</w:t>
      </w:r>
      <w:r w:rsidR="009E3026">
        <w:rPr>
          <w:rFonts w:hint="eastAsia"/>
          <w:lang w:eastAsia="zh-CN"/>
        </w:rPr>
        <w:t xml:space="preserve"> </w:t>
      </w:r>
      <w:r>
        <w:rPr>
          <w:lang w:eastAsia="zh-CN"/>
        </w:rPr>
        <w:t>DEFAULT CHARSET=utf8;</w:t>
      </w:r>
    </w:p>
    <w:p w14:paraId="54194260" w14:textId="66FCEE03" w:rsidR="0071568D" w:rsidRDefault="0071568D" w:rsidP="0071568D">
      <w:pPr>
        <w:rPr>
          <w:lang w:eastAsia="zh-CN"/>
        </w:rPr>
      </w:pPr>
      <w:r>
        <w:rPr>
          <w:rFonts w:hint="eastAsia"/>
          <w:lang w:eastAsia="zh-CN"/>
        </w:rPr>
        <w:t>三、</w:t>
      </w:r>
      <w:r w:rsidR="00820485">
        <w:rPr>
          <w:rFonts w:hint="eastAsia"/>
          <w:lang w:eastAsia="zh-CN"/>
        </w:rPr>
        <w:t>用户信息</w:t>
      </w:r>
    </w:p>
    <w:p w14:paraId="50D4036A" w14:textId="1A75A897" w:rsidR="00C13855" w:rsidRDefault="00C13855" w:rsidP="0071568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用户表</w:t>
      </w:r>
      <w:r w:rsidR="00D618AE">
        <w:rPr>
          <w:lang w:eastAsia="zh-CN"/>
        </w:rPr>
        <w:t>user</w:t>
      </w:r>
    </w:p>
    <w:p w14:paraId="1D5A3790" w14:textId="77777777" w:rsidR="00820485" w:rsidRDefault="00C13855" w:rsidP="0082048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20485">
        <w:rPr>
          <w:lang w:eastAsia="zh-CN"/>
        </w:rPr>
        <w:t>CREATE TABLE `user` (</w:t>
      </w:r>
    </w:p>
    <w:p w14:paraId="29125F7D" w14:textId="77777777" w:rsidR="00820485" w:rsidRDefault="00820485" w:rsidP="00820485">
      <w:pPr>
        <w:ind w:leftChars="300" w:left="660"/>
        <w:rPr>
          <w:lang w:eastAsia="zh-CN"/>
        </w:rPr>
      </w:pPr>
      <w:r>
        <w:rPr>
          <w:lang w:eastAsia="zh-CN"/>
        </w:rPr>
        <w:t xml:space="preserve">  `id` int(11) NOT NULL AUTO_INCREMENT,</w:t>
      </w:r>
    </w:p>
    <w:p w14:paraId="40E5FF86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`username` varchar(45) DEFAULT NULL COMMENT '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',</w:t>
      </w:r>
    </w:p>
    <w:p w14:paraId="52888B99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`password` varchar(45) DEFAULT NULL COMMENT '</w:t>
      </w:r>
      <w:r>
        <w:rPr>
          <w:rFonts w:hint="eastAsia"/>
          <w:lang w:eastAsia="zh-CN"/>
        </w:rPr>
        <w:t>用户密码</w:t>
      </w:r>
      <w:r>
        <w:rPr>
          <w:rFonts w:hint="eastAsia"/>
          <w:lang w:eastAsia="zh-CN"/>
        </w:rPr>
        <w:t>',</w:t>
      </w:r>
    </w:p>
    <w:p w14:paraId="5B605734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`phonenumber` varchar(18) DEFAULT NULL COMMENT '</w:t>
      </w:r>
      <w:r>
        <w:rPr>
          <w:rFonts w:hint="eastAsia"/>
          <w:lang w:eastAsia="zh-CN"/>
        </w:rPr>
        <w:t>电话号码</w:t>
      </w:r>
      <w:r>
        <w:rPr>
          <w:rFonts w:hint="eastAsia"/>
          <w:lang w:eastAsia="zh-CN"/>
        </w:rPr>
        <w:t>',</w:t>
      </w:r>
    </w:p>
    <w:p w14:paraId="19FE51F1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`email` varchar(30) DEFAULT NULL COMMENT '</w:t>
      </w:r>
      <w:r>
        <w:rPr>
          <w:rFonts w:hint="eastAsia"/>
          <w:lang w:eastAsia="zh-CN"/>
        </w:rPr>
        <w:t>邮箱</w:t>
      </w:r>
      <w:r>
        <w:rPr>
          <w:rFonts w:hint="eastAsia"/>
          <w:lang w:eastAsia="zh-CN"/>
        </w:rPr>
        <w:t>',</w:t>
      </w:r>
    </w:p>
    <w:p w14:paraId="4C9A3B2E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`address` varchar(30) DEFAULT NULL COMMENT '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',</w:t>
      </w:r>
    </w:p>
    <w:p w14:paraId="53DD2921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`qq` varchar(15) DEFAULT NULL COMMENT 'qq</w:t>
      </w:r>
      <w:r>
        <w:rPr>
          <w:rFonts w:hint="eastAsia"/>
          <w:lang w:eastAsia="zh-CN"/>
        </w:rPr>
        <w:t>号</w:t>
      </w:r>
      <w:r>
        <w:rPr>
          <w:rFonts w:hint="eastAsia"/>
          <w:lang w:eastAsia="zh-CN"/>
        </w:rPr>
        <w:t>',</w:t>
      </w:r>
    </w:p>
    <w:p w14:paraId="667FB386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`head` varchar(50) DEFAULT NULL COMMENT '</w:t>
      </w:r>
      <w:r>
        <w:rPr>
          <w:rFonts w:hint="eastAsia"/>
          <w:lang w:eastAsia="zh-CN"/>
        </w:rPr>
        <w:t>头像</w:t>
      </w:r>
      <w:r>
        <w:rPr>
          <w:rFonts w:hint="eastAsia"/>
          <w:lang w:eastAsia="zh-CN"/>
        </w:rPr>
        <w:t>',</w:t>
      </w:r>
    </w:p>
    <w:p w14:paraId="4C170208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`level` varchar(10) DEFAULT NULL COMMENT '</w:t>
      </w:r>
      <w:r>
        <w:rPr>
          <w:rFonts w:hint="eastAsia"/>
          <w:lang w:eastAsia="zh-CN"/>
        </w:rPr>
        <w:t>用户等级</w:t>
      </w:r>
      <w:r>
        <w:rPr>
          <w:rFonts w:hint="eastAsia"/>
          <w:lang w:eastAsia="zh-CN"/>
        </w:rPr>
        <w:t>',</w:t>
      </w:r>
    </w:p>
    <w:p w14:paraId="29B5CB64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`wxin` varchar(20) DEFAULT NULL COMMENT '</w:t>
      </w:r>
      <w:r>
        <w:rPr>
          <w:rFonts w:hint="eastAsia"/>
          <w:lang w:eastAsia="zh-CN"/>
        </w:rPr>
        <w:t>微信号</w:t>
      </w:r>
      <w:r>
        <w:rPr>
          <w:rFonts w:hint="eastAsia"/>
          <w:lang w:eastAsia="zh-CN"/>
        </w:rPr>
        <w:t>',</w:t>
      </w:r>
    </w:p>
    <w:p w14:paraId="3E48970A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`wnickname` varchar(30) DEFAULT NULL COMMENT '</w:t>
      </w:r>
      <w:r>
        <w:rPr>
          <w:rFonts w:hint="eastAsia"/>
          <w:lang w:eastAsia="zh-CN"/>
        </w:rPr>
        <w:t>微信昵称</w:t>
      </w:r>
      <w:r>
        <w:rPr>
          <w:rFonts w:hint="eastAsia"/>
          <w:lang w:eastAsia="zh-CN"/>
        </w:rPr>
        <w:t>',</w:t>
      </w:r>
    </w:p>
    <w:p w14:paraId="01D74110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`wxinhead` varchar(50) DEFAULT NULL COMMENT '</w:t>
      </w:r>
      <w:r>
        <w:rPr>
          <w:rFonts w:hint="eastAsia"/>
          <w:lang w:eastAsia="zh-CN"/>
        </w:rPr>
        <w:t>微信头像</w:t>
      </w:r>
      <w:r>
        <w:rPr>
          <w:rFonts w:hint="eastAsia"/>
          <w:lang w:eastAsia="zh-CN"/>
        </w:rPr>
        <w:t>',</w:t>
      </w:r>
    </w:p>
    <w:p w14:paraId="39E7C1E7" w14:textId="77777777" w:rsidR="00820485" w:rsidRDefault="00820485" w:rsidP="00820485">
      <w:pPr>
        <w:ind w:leftChars="300" w:left="660"/>
        <w:rPr>
          <w:lang w:eastAsia="zh-CN"/>
        </w:rPr>
      </w:pPr>
      <w:r>
        <w:rPr>
          <w:lang w:eastAsia="zh-CN"/>
        </w:rPr>
        <w:t xml:space="preserve">  PRIMARY KEY (`id`),</w:t>
      </w:r>
    </w:p>
    <w:p w14:paraId="0B069284" w14:textId="77777777" w:rsidR="00820485" w:rsidRDefault="00820485" w:rsidP="00820485">
      <w:pPr>
        <w:ind w:leftChars="300" w:left="660"/>
        <w:rPr>
          <w:lang w:eastAsia="zh-CN"/>
        </w:rPr>
      </w:pPr>
      <w:r>
        <w:rPr>
          <w:lang w:eastAsia="zh-CN"/>
        </w:rPr>
        <w:t xml:space="preserve">  KEY `id` (`id`)</w:t>
      </w:r>
    </w:p>
    <w:p w14:paraId="37C2A2C6" w14:textId="77777777" w:rsidR="00820485" w:rsidRDefault="00820485" w:rsidP="00820485">
      <w:pPr>
        <w:ind w:leftChars="300" w:left="660"/>
        <w:rPr>
          <w:rFonts w:hint="eastAsia"/>
          <w:lang w:eastAsia="zh-CN"/>
        </w:rPr>
      </w:pPr>
      <w:r>
        <w:rPr>
          <w:lang w:eastAsia="zh-CN"/>
        </w:rPr>
        <w:t>) ENGINE=InnoDB DEFAULT CHARSET=utf8;</w:t>
      </w:r>
    </w:p>
    <w:p w14:paraId="66DF6522" w14:textId="40EB49BD" w:rsidR="00D618AE" w:rsidRDefault="00D618AE" w:rsidP="00820485">
      <w:pPr>
        <w:rPr>
          <w:lang w:eastAsia="zh-CN"/>
        </w:rPr>
      </w:pPr>
      <w:r>
        <w:rPr>
          <w:rFonts w:hint="eastAsia"/>
          <w:lang w:eastAsia="zh-CN"/>
        </w:rPr>
        <w:t>三、在线用户</w:t>
      </w:r>
    </w:p>
    <w:p w14:paraId="7BBF439C" w14:textId="77777777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>CREATE TABLE `online` (</w:t>
      </w:r>
    </w:p>
    <w:p w14:paraId="7391BACB" w14:textId="77777777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`id` int(11) NOT NULL AUTO_INCREMENT,</w:t>
      </w:r>
    </w:p>
    <w:p w14:paraId="38B7F927" w14:textId="0B82F9A7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`ip` varchar(30)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在线用户</w:t>
      </w:r>
      <w:r>
        <w:rPr>
          <w:rFonts w:hint="eastAsia"/>
          <w:lang w:eastAsia="zh-CN"/>
        </w:rPr>
        <w:t>ip'</w:t>
      </w:r>
      <w:r>
        <w:rPr>
          <w:lang w:eastAsia="zh-CN"/>
        </w:rPr>
        <w:t>,</w:t>
      </w:r>
    </w:p>
    <w:p w14:paraId="04DE2D4E" w14:textId="6ED2D2CE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`province` varchar(64)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所在省份</w:t>
      </w:r>
      <w:r>
        <w:rPr>
          <w:rFonts w:hint="eastAsia"/>
          <w:lang w:eastAsia="zh-CN"/>
        </w:rPr>
        <w:t>'</w:t>
      </w:r>
      <w:r>
        <w:rPr>
          <w:lang w:eastAsia="zh-CN"/>
        </w:rPr>
        <w:t>,</w:t>
      </w:r>
    </w:p>
    <w:p w14:paraId="5A7CBE89" w14:textId="443575C0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`addtime` int(10)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上线时间戳</w:t>
      </w:r>
      <w:r>
        <w:rPr>
          <w:rFonts w:hint="eastAsia"/>
          <w:lang w:eastAsia="zh-CN"/>
        </w:rPr>
        <w:t>'</w:t>
      </w:r>
      <w:r>
        <w:rPr>
          <w:lang w:eastAsia="zh-CN"/>
        </w:rPr>
        <w:t>,</w:t>
      </w:r>
    </w:p>
    <w:p w14:paraId="7EA66642" w14:textId="5882464A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`city` varchar(64)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所在城市</w:t>
      </w:r>
      <w:r>
        <w:rPr>
          <w:rFonts w:hint="eastAsia"/>
          <w:lang w:eastAsia="zh-CN"/>
        </w:rPr>
        <w:t>'</w:t>
      </w:r>
      <w:r>
        <w:rPr>
          <w:lang w:eastAsia="zh-CN"/>
        </w:rPr>
        <w:t>,</w:t>
      </w:r>
    </w:p>
    <w:p w14:paraId="50ADDFAC" w14:textId="0D7B28F4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`user` varchar(64)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'</w:t>
      </w:r>
      <w:r>
        <w:rPr>
          <w:lang w:eastAsia="zh-CN"/>
        </w:rPr>
        <w:t>,</w:t>
      </w:r>
    </w:p>
    <w:p w14:paraId="396AA054" w14:textId="0BA82056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`uuid` varchar(100) </w:t>
      </w:r>
      <w:r>
        <w:rPr>
          <w:rFonts w:hint="eastAsia"/>
          <w:lang w:eastAsia="zh-CN"/>
        </w:rPr>
        <w:t>DEFAULT NULL COMMENT '</w:t>
      </w:r>
      <w:r>
        <w:rPr>
          <w:rFonts w:hint="eastAsia"/>
          <w:lang w:eastAsia="zh-CN"/>
        </w:rPr>
        <w:t>唯一识别码</w:t>
      </w:r>
      <w:r>
        <w:rPr>
          <w:rFonts w:hint="eastAsia"/>
          <w:lang w:eastAsia="zh-CN"/>
        </w:rPr>
        <w:t>'</w:t>
      </w:r>
      <w:r>
        <w:rPr>
          <w:lang w:eastAsia="zh-CN"/>
        </w:rPr>
        <w:t>,</w:t>
      </w:r>
    </w:p>
    <w:p w14:paraId="4A957DFF" w14:textId="77777777" w:rsidR="00D618AE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66E0D5C7" w14:textId="105585B5" w:rsidR="00300C3B" w:rsidRDefault="00D618AE" w:rsidP="00D618AE">
      <w:pPr>
        <w:ind w:leftChars="400" w:left="880"/>
        <w:rPr>
          <w:lang w:eastAsia="zh-CN"/>
        </w:rPr>
      </w:pPr>
      <w:r>
        <w:rPr>
          <w:lang w:eastAsia="zh-CN"/>
        </w:rPr>
        <w:t>) ENGINE=</w:t>
      </w:r>
      <w:r w:rsidR="00BE2007" w:rsidRPr="00BE2007">
        <w:rPr>
          <w:lang w:eastAsia="zh-CN"/>
        </w:rPr>
        <w:t xml:space="preserve"> </w:t>
      </w:r>
      <w:r w:rsidR="00BE2007">
        <w:rPr>
          <w:lang w:eastAsia="zh-CN"/>
        </w:rPr>
        <w:t xml:space="preserve">InnoDB </w:t>
      </w:r>
      <w:r>
        <w:rPr>
          <w:lang w:eastAsia="zh-CN"/>
        </w:rPr>
        <w:t>DEFAULT CHARSET=utf8;</w:t>
      </w:r>
    </w:p>
    <w:p w14:paraId="7F246B76" w14:textId="5FBE24E2" w:rsidR="00300C3B" w:rsidRDefault="00300C3B" w:rsidP="00300C3B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三、系统信息</w:t>
      </w:r>
    </w:p>
    <w:p w14:paraId="6F30D7CF" w14:textId="0F763905" w:rsidR="00300C3B" w:rsidRDefault="00300C3B" w:rsidP="00300C3B">
      <w:pPr>
        <w:ind w:leftChars="400" w:left="880"/>
        <w:rPr>
          <w:lang w:eastAsia="zh-CN"/>
        </w:rPr>
      </w:pPr>
      <w:r>
        <w:rPr>
          <w:lang w:eastAsia="zh-CN"/>
        </w:rPr>
        <w:t>CREATE TABLE `</w:t>
      </w:r>
      <w:r>
        <w:rPr>
          <w:rFonts w:hint="eastAsia"/>
          <w:lang w:eastAsia="zh-CN"/>
        </w:rPr>
        <w:t>info</w:t>
      </w:r>
      <w:r>
        <w:rPr>
          <w:lang w:eastAsia="zh-CN"/>
        </w:rPr>
        <w:t>` (</w:t>
      </w:r>
    </w:p>
    <w:p w14:paraId="3FD4013B" w14:textId="77777777" w:rsidR="00300C3B" w:rsidRDefault="00300C3B" w:rsidP="00300C3B">
      <w:pPr>
        <w:ind w:leftChars="400" w:left="880"/>
        <w:rPr>
          <w:lang w:eastAsia="zh-CN"/>
        </w:rPr>
      </w:pPr>
      <w:r>
        <w:rPr>
          <w:lang w:eastAsia="zh-CN"/>
        </w:rPr>
        <w:t xml:space="preserve">  `id` int(11) unsigned NOT NULL AUTO_INCREMENT,</w:t>
      </w:r>
    </w:p>
    <w:p w14:paraId="542C1C8B" w14:textId="1E1584CC" w:rsidR="00300C3B" w:rsidRDefault="00300C3B" w:rsidP="00300C3B">
      <w:pPr>
        <w:ind w:leftChars="400" w:left="880"/>
        <w:rPr>
          <w:lang w:eastAsia="zh-CN"/>
        </w:rPr>
      </w:pPr>
      <w:r>
        <w:rPr>
          <w:rFonts w:hint="eastAsia"/>
          <w:lang w:eastAsia="zh-CN"/>
        </w:rPr>
        <w:t xml:space="preserve">  `name` varchar(20) DEFAULT NULL COMMENT '</w:t>
      </w:r>
      <w:r>
        <w:rPr>
          <w:rFonts w:hint="eastAsia"/>
          <w:lang w:eastAsia="zh-CN"/>
        </w:rPr>
        <w:t>信息名称</w:t>
      </w:r>
      <w:r>
        <w:rPr>
          <w:rFonts w:hint="eastAsia"/>
          <w:lang w:eastAsia="zh-CN"/>
        </w:rPr>
        <w:t>',</w:t>
      </w:r>
    </w:p>
    <w:p w14:paraId="434016F7" w14:textId="3EE5A485" w:rsidR="00300C3B" w:rsidRDefault="00300C3B" w:rsidP="00300C3B">
      <w:pPr>
        <w:ind w:leftChars="400" w:left="88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`content` varchar(300) DEFAULT NULL COMMENT '</w:t>
      </w:r>
      <w:r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',</w:t>
      </w:r>
    </w:p>
    <w:p w14:paraId="0CBDD61A" w14:textId="77777777" w:rsidR="00300C3B" w:rsidRDefault="00300C3B" w:rsidP="00300C3B">
      <w:pPr>
        <w:ind w:leftChars="400" w:left="880"/>
        <w:rPr>
          <w:lang w:eastAsia="zh-CN"/>
        </w:rPr>
      </w:pPr>
      <w:r>
        <w:rPr>
          <w:lang w:eastAsia="zh-CN"/>
        </w:rPr>
        <w:t xml:space="preserve">  PRIMARY KEY (`id`)</w:t>
      </w:r>
    </w:p>
    <w:p w14:paraId="3596109B" w14:textId="53C8EF56" w:rsidR="00701E5A" w:rsidRDefault="00300C3B" w:rsidP="00300C3B">
      <w:pPr>
        <w:ind w:leftChars="400" w:left="880"/>
        <w:rPr>
          <w:rFonts w:hint="eastAsia"/>
          <w:lang w:eastAsia="zh-CN"/>
        </w:rPr>
      </w:pPr>
      <w:r>
        <w:rPr>
          <w:lang w:eastAsia="zh-CN"/>
        </w:rPr>
        <w:t>) ENGINE=</w:t>
      </w:r>
      <w:r w:rsidR="00701E5A" w:rsidRPr="00701E5A">
        <w:rPr>
          <w:lang w:eastAsia="zh-CN"/>
        </w:rPr>
        <w:t xml:space="preserve"> </w:t>
      </w:r>
      <w:r w:rsidR="00701E5A">
        <w:rPr>
          <w:lang w:eastAsia="zh-CN"/>
        </w:rPr>
        <w:t xml:space="preserve">InnoDB </w:t>
      </w:r>
      <w:r>
        <w:rPr>
          <w:lang w:eastAsia="zh-CN"/>
        </w:rPr>
        <w:t>DEFAULT CHARSET=utf8;</w:t>
      </w:r>
    </w:p>
    <w:p w14:paraId="7CF6535E" w14:textId="77777777" w:rsidR="00D618AE" w:rsidRPr="007146A9" w:rsidRDefault="00D618AE" w:rsidP="00C13855">
      <w:pPr>
        <w:ind w:leftChars="300" w:left="660"/>
        <w:rPr>
          <w:lang w:eastAsia="zh-CN"/>
        </w:rPr>
      </w:pPr>
    </w:p>
    <w:sectPr w:rsidR="00D618AE" w:rsidRPr="007146A9" w:rsidSect="00605C16">
      <w:footerReference w:type="default" r:id="rId7"/>
      <w:pgSz w:w="11907" w:h="16839" w:code="9"/>
      <w:pgMar w:top="1267" w:right="1071" w:bottom="1339" w:left="11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06998" w14:textId="77777777" w:rsidR="00DE2A39" w:rsidRDefault="00DE2A39">
      <w:pPr>
        <w:spacing w:after="0" w:line="240" w:lineRule="auto"/>
      </w:pPr>
      <w:r>
        <w:separator/>
      </w:r>
    </w:p>
    <w:p w14:paraId="4A7FD86A" w14:textId="77777777" w:rsidR="00DE2A39" w:rsidRDefault="00DE2A39"/>
    <w:p w14:paraId="259E3F70" w14:textId="77777777" w:rsidR="00DE2A39" w:rsidRDefault="00DE2A39"/>
  </w:endnote>
  <w:endnote w:type="continuationSeparator" w:id="0">
    <w:p w14:paraId="37CD9392" w14:textId="77777777" w:rsidR="00DE2A39" w:rsidRDefault="00DE2A39">
      <w:pPr>
        <w:spacing w:after="0" w:line="240" w:lineRule="auto"/>
      </w:pPr>
      <w:r>
        <w:continuationSeparator/>
      </w:r>
    </w:p>
    <w:p w14:paraId="64A32759" w14:textId="77777777" w:rsidR="00DE2A39" w:rsidRDefault="00DE2A39"/>
    <w:p w14:paraId="62295CF8" w14:textId="77777777" w:rsidR="00DE2A39" w:rsidRDefault="00DE2A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21138" w14:textId="77777777" w:rsidR="00ED7574" w:rsidRDefault="00ED7574">
        <w:pPr>
          <w:pStyle w:val="af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B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B243F" w14:textId="77777777" w:rsidR="00DE2A39" w:rsidRDefault="00DE2A39">
      <w:pPr>
        <w:spacing w:after="0" w:line="240" w:lineRule="auto"/>
      </w:pPr>
      <w:r>
        <w:separator/>
      </w:r>
    </w:p>
    <w:p w14:paraId="55AA7487" w14:textId="77777777" w:rsidR="00DE2A39" w:rsidRDefault="00DE2A39"/>
    <w:p w14:paraId="074551C3" w14:textId="77777777" w:rsidR="00DE2A39" w:rsidRDefault="00DE2A39"/>
  </w:footnote>
  <w:footnote w:type="continuationSeparator" w:id="0">
    <w:p w14:paraId="041C6406" w14:textId="77777777" w:rsidR="00DE2A39" w:rsidRDefault="00DE2A39">
      <w:pPr>
        <w:spacing w:after="0" w:line="240" w:lineRule="auto"/>
      </w:pPr>
      <w:r>
        <w:continuationSeparator/>
      </w:r>
    </w:p>
    <w:p w14:paraId="5035EB55" w14:textId="77777777" w:rsidR="00DE2A39" w:rsidRDefault="00DE2A39"/>
    <w:p w14:paraId="3F91FBB6" w14:textId="77777777" w:rsidR="00DE2A39" w:rsidRDefault="00DE2A3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D5A1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A07230"/>
    <w:multiLevelType w:val="hybridMultilevel"/>
    <w:tmpl w:val="76761896"/>
    <w:lvl w:ilvl="0" w:tplc="5066E6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01CF9"/>
    <w:multiLevelType w:val="hybridMultilevel"/>
    <w:tmpl w:val="2F4A75D8"/>
    <w:lvl w:ilvl="0" w:tplc="62A25D7A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A9"/>
    <w:rsid w:val="00054A6D"/>
    <w:rsid w:val="0007359C"/>
    <w:rsid w:val="000A712D"/>
    <w:rsid w:val="000F6737"/>
    <w:rsid w:val="000F7756"/>
    <w:rsid w:val="00123564"/>
    <w:rsid w:val="00192376"/>
    <w:rsid w:val="001A0BA3"/>
    <w:rsid w:val="001D1428"/>
    <w:rsid w:val="00206364"/>
    <w:rsid w:val="002141AA"/>
    <w:rsid w:val="00236106"/>
    <w:rsid w:val="00300156"/>
    <w:rsid w:val="00300C3B"/>
    <w:rsid w:val="003474F3"/>
    <w:rsid w:val="003A2C80"/>
    <w:rsid w:val="003B28B4"/>
    <w:rsid w:val="00430874"/>
    <w:rsid w:val="0048278C"/>
    <w:rsid w:val="00515B21"/>
    <w:rsid w:val="005D75C7"/>
    <w:rsid w:val="00605C16"/>
    <w:rsid w:val="006073C9"/>
    <w:rsid w:val="00701E5A"/>
    <w:rsid w:val="007146A9"/>
    <w:rsid w:val="0071568D"/>
    <w:rsid w:val="007478E5"/>
    <w:rsid w:val="00791336"/>
    <w:rsid w:val="007B2977"/>
    <w:rsid w:val="007D4C11"/>
    <w:rsid w:val="00820485"/>
    <w:rsid w:val="00821456"/>
    <w:rsid w:val="00887613"/>
    <w:rsid w:val="0089357D"/>
    <w:rsid w:val="008C38B6"/>
    <w:rsid w:val="00904892"/>
    <w:rsid w:val="00974BB7"/>
    <w:rsid w:val="009A5EF0"/>
    <w:rsid w:val="009E3026"/>
    <w:rsid w:val="009F00E4"/>
    <w:rsid w:val="00A2629B"/>
    <w:rsid w:val="00B04567"/>
    <w:rsid w:val="00B92203"/>
    <w:rsid w:val="00BA7B4C"/>
    <w:rsid w:val="00BE2007"/>
    <w:rsid w:val="00C13855"/>
    <w:rsid w:val="00C32906"/>
    <w:rsid w:val="00C566E6"/>
    <w:rsid w:val="00CB1793"/>
    <w:rsid w:val="00CE4405"/>
    <w:rsid w:val="00CF392E"/>
    <w:rsid w:val="00CF73B2"/>
    <w:rsid w:val="00D1486D"/>
    <w:rsid w:val="00D37487"/>
    <w:rsid w:val="00D618AE"/>
    <w:rsid w:val="00D71498"/>
    <w:rsid w:val="00DE2A39"/>
    <w:rsid w:val="00DF6B8B"/>
    <w:rsid w:val="00E56AB8"/>
    <w:rsid w:val="00E95D90"/>
    <w:rsid w:val="00EA12ED"/>
    <w:rsid w:val="00EC54C8"/>
    <w:rsid w:val="00EC6C7A"/>
    <w:rsid w:val="00ED7574"/>
    <w:rsid w:val="00EE2453"/>
    <w:rsid w:val="00EE63A2"/>
    <w:rsid w:val="00FB6D30"/>
    <w:rsid w:val="00FB7451"/>
    <w:rsid w:val="00FD3518"/>
    <w:rsid w:val="00FD5DBB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98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146A9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7146A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1E1F" w:themeColor="text2"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146A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02942" w:themeColor="accent3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146A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51E1F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146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46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146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146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51E1F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146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146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next w:val="a1"/>
    <w:link w:val="a6"/>
    <w:uiPriority w:val="11"/>
    <w:qFormat/>
    <w:rsid w:val="007146A9"/>
    <w:pPr>
      <w:numPr>
        <w:ilvl w:val="1"/>
      </w:numPr>
    </w:pPr>
    <w:rPr>
      <w:rFonts w:eastAsiaTheme="majorEastAsia" w:cstheme="majorBidi"/>
      <w:iCs/>
      <w:color w:val="273739" w:themeColor="text2" w:themeTint="E6"/>
      <w:sz w:val="32"/>
      <w:szCs w:val="24"/>
      <w:lang w:bidi="hi-IN"/>
      <w14:ligatures w14:val="standard"/>
    </w:rPr>
  </w:style>
  <w:style w:type="character" w:customStyle="1" w:styleId="a6">
    <w:name w:val="副标题字符"/>
    <w:basedOn w:val="a2"/>
    <w:link w:val="a5"/>
    <w:uiPriority w:val="11"/>
    <w:rsid w:val="007146A9"/>
    <w:rPr>
      <w:rFonts w:eastAsiaTheme="majorEastAsia" w:cstheme="majorBidi"/>
      <w:iCs/>
      <w:color w:val="273739" w:themeColor="text2" w:themeTint="E6"/>
      <w:sz w:val="32"/>
      <w:szCs w:val="24"/>
      <w:lang w:bidi="hi-IN"/>
      <w14:ligatures w14:val="standard"/>
    </w:rPr>
  </w:style>
  <w:style w:type="paragraph" w:styleId="a7">
    <w:name w:val="Title"/>
    <w:basedOn w:val="a1"/>
    <w:next w:val="a1"/>
    <w:link w:val="a8"/>
    <w:uiPriority w:val="10"/>
    <w:qFormat/>
    <w:rsid w:val="007146A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51E1F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8">
    <w:name w:val="标题字符"/>
    <w:basedOn w:val="a2"/>
    <w:link w:val="a7"/>
    <w:uiPriority w:val="10"/>
    <w:rsid w:val="007146A9"/>
    <w:rPr>
      <w:rFonts w:asciiTheme="majorHAnsi" w:eastAsiaTheme="majorEastAsia" w:hAnsiTheme="majorHAnsi" w:cstheme="majorBidi"/>
      <w:color w:val="151E1F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标题 1字符"/>
    <w:basedOn w:val="a2"/>
    <w:link w:val="1"/>
    <w:uiPriority w:val="9"/>
    <w:rsid w:val="007146A9"/>
    <w:rPr>
      <w:rFonts w:asciiTheme="majorHAnsi" w:eastAsiaTheme="majorEastAsia" w:hAnsiTheme="majorHAnsi" w:cstheme="majorBidi"/>
      <w:bCs/>
      <w:color w:val="151E1F" w:themeColor="text2"/>
      <w:sz w:val="32"/>
      <w:szCs w:val="28"/>
    </w:rPr>
  </w:style>
  <w:style w:type="paragraph" w:styleId="a0">
    <w:name w:val="List Number"/>
    <w:basedOn w:val="a1"/>
    <w:uiPriority w:val="13"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qFormat/>
    <w:rsid w:val="007146A9"/>
    <w:pPr>
      <w:pBdr>
        <w:left w:val="single" w:sz="48" w:space="13" w:color="542437" w:themeColor="accent2"/>
      </w:pBdr>
      <w:spacing w:before="240" w:after="120" w:line="300" w:lineRule="auto"/>
    </w:pPr>
    <w:rPr>
      <w:rFonts w:eastAsiaTheme="minorEastAsia"/>
      <w:b/>
      <w:bCs/>
      <w:i/>
      <w:iCs/>
      <w:color w:val="542437" w:themeColor="accent2"/>
      <w:sz w:val="26"/>
      <w:lang w:bidi="hi-IN"/>
      <w14:ligatures w14:val="standard"/>
      <w14:numForm w14:val="oldStyle"/>
    </w:rPr>
  </w:style>
  <w:style w:type="paragraph" w:styleId="ab">
    <w:name w:val="Quote"/>
    <w:basedOn w:val="a1"/>
    <w:next w:val="a1"/>
    <w:link w:val="ac"/>
    <w:uiPriority w:val="29"/>
    <w:qFormat/>
    <w:rsid w:val="007146A9"/>
    <w:pPr>
      <w:pBdr>
        <w:left w:val="single" w:sz="48" w:space="13" w:color="53777A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3777A" w:themeColor="accent1"/>
      <w:sz w:val="24"/>
      <w:lang w:bidi="hi-IN"/>
    </w:rPr>
  </w:style>
  <w:style w:type="character" w:customStyle="1" w:styleId="ac">
    <w:name w:val="引用字符"/>
    <w:basedOn w:val="a2"/>
    <w:link w:val="ab"/>
    <w:uiPriority w:val="29"/>
    <w:rsid w:val="007146A9"/>
    <w:rPr>
      <w:rFonts w:asciiTheme="majorHAnsi" w:eastAsiaTheme="minorEastAsia" w:hAnsiTheme="majorHAnsi"/>
      <w:b/>
      <w:i/>
      <w:iCs/>
      <w:color w:val="53777A" w:themeColor="accent1"/>
      <w:sz w:val="24"/>
      <w:lang w:bidi="hi-IN"/>
    </w:rPr>
  </w:style>
  <w:style w:type="paragraph" w:styleId="a">
    <w:name w:val="List Bullet"/>
    <w:basedOn w:val="a1"/>
    <w:uiPriority w:val="12"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a1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sid w:val="007146A9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2"/>
    <w:link w:val="6"/>
    <w:uiPriority w:val="9"/>
    <w:semiHidden/>
    <w:rsid w:val="007146A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字符"/>
    <w:basedOn w:val="a2"/>
    <w:link w:val="7"/>
    <w:uiPriority w:val="9"/>
    <w:semiHidden/>
    <w:rsid w:val="007146A9"/>
    <w:rPr>
      <w:rFonts w:asciiTheme="majorHAnsi" w:eastAsiaTheme="majorEastAsia" w:hAnsiTheme="majorHAnsi" w:cstheme="majorBidi"/>
      <w:i/>
      <w:iCs/>
      <w:color w:val="151E1F" w:themeColor="text2"/>
    </w:rPr>
  </w:style>
  <w:style w:type="character" w:customStyle="1" w:styleId="80">
    <w:name w:val="标题 8字符"/>
    <w:basedOn w:val="a2"/>
    <w:link w:val="8"/>
    <w:uiPriority w:val="9"/>
    <w:semiHidden/>
    <w:rsid w:val="007146A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7146A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ae">
    <w:name w:val="Subtle Emphasis"/>
    <w:basedOn w:val="a2"/>
    <w:uiPriority w:val="19"/>
    <w:qFormat/>
    <w:rsid w:val="007146A9"/>
    <w:rPr>
      <w:i/>
      <w:iCs/>
      <w:color w:val="000000"/>
    </w:rPr>
  </w:style>
  <w:style w:type="character" w:styleId="af">
    <w:name w:val="Emphasis"/>
    <w:basedOn w:val="a2"/>
    <w:uiPriority w:val="20"/>
    <w:qFormat/>
    <w:rsid w:val="007146A9"/>
    <w:rPr>
      <w:b w:val="0"/>
      <w:i/>
      <w:iCs/>
      <w:color w:val="151E1F" w:themeColor="text2"/>
    </w:rPr>
  </w:style>
  <w:style w:type="character" w:styleId="af0">
    <w:name w:val="Intense Emphasis"/>
    <w:basedOn w:val="a2"/>
    <w:uiPriority w:val="21"/>
    <w:qFormat/>
    <w:rsid w:val="007146A9"/>
    <w:rPr>
      <w:b/>
      <w:bCs/>
      <w:i/>
      <w:iCs/>
      <w:color w:val="151E1F" w:themeColor="text2"/>
    </w:rPr>
  </w:style>
  <w:style w:type="character" w:styleId="af1">
    <w:name w:val="Subtle Reference"/>
    <w:basedOn w:val="a2"/>
    <w:uiPriority w:val="31"/>
    <w:qFormat/>
    <w:rsid w:val="007146A9"/>
    <w:rPr>
      <w:smallCaps/>
      <w:color w:val="000000"/>
      <w:u w:val="single"/>
    </w:rPr>
  </w:style>
  <w:style w:type="character" w:styleId="af2">
    <w:name w:val="Intense Reference"/>
    <w:basedOn w:val="a2"/>
    <w:uiPriority w:val="32"/>
    <w:qFormat/>
    <w:rsid w:val="007146A9"/>
    <w:rPr>
      <w:rFonts w:asciiTheme="minorHAnsi" w:hAnsiTheme="minorHAnsi"/>
      <w:b/>
      <w:bCs/>
      <w:smallCaps/>
      <w:color w:val="151E1F" w:themeColor="text2"/>
      <w:spacing w:val="5"/>
      <w:sz w:val="22"/>
      <w:u w:val="single"/>
    </w:rPr>
  </w:style>
  <w:style w:type="character" w:styleId="af3">
    <w:name w:val="Book Title"/>
    <w:basedOn w:val="a2"/>
    <w:uiPriority w:val="33"/>
    <w:qFormat/>
    <w:rsid w:val="007146A9"/>
    <w:rPr>
      <w:rFonts w:asciiTheme="majorHAnsi" w:hAnsiTheme="majorHAnsi"/>
      <w:b/>
      <w:bCs/>
      <w:caps w:val="0"/>
      <w:smallCaps/>
      <w:color w:val="151E1F" w:themeColor="text2"/>
      <w:spacing w:val="10"/>
      <w:sz w:val="22"/>
    </w:rPr>
  </w:style>
  <w:style w:type="paragraph" w:styleId="af4">
    <w:name w:val="caption"/>
    <w:basedOn w:val="a1"/>
    <w:next w:val="a1"/>
    <w:uiPriority w:val="35"/>
    <w:semiHidden/>
    <w:unhideWhenUsed/>
    <w:qFormat/>
    <w:rsid w:val="007146A9"/>
    <w:pPr>
      <w:spacing w:line="240" w:lineRule="auto"/>
    </w:pPr>
    <w:rPr>
      <w:rFonts w:eastAsiaTheme="minorEastAsia"/>
      <w:b/>
      <w:bCs/>
      <w:smallCaps/>
      <w:color w:val="151E1F" w:themeColor="text2"/>
      <w:spacing w:val="6"/>
      <w:szCs w:val="18"/>
      <w:lang w:bidi="hi-IN"/>
    </w:rPr>
  </w:style>
  <w:style w:type="character" w:styleId="af5">
    <w:name w:val="Placeholder Text"/>
    <w:basedOn w:val="a2"/>
    <w:uiPriority w:val="99"/>
    <w:semiHidden/>
    <w:rPr>
      <w:color w:val="808080"/>
    </w:rPr>
  </w:style>
  <w:style w:type="paragraph" w:styleId="af6">
    <w:name w:val="footer"/>
    <w:basedOn w:val="a1"/>
    <w:link w:val="af7"/>
    <w:uiPriority w:val="99"/>
    <w:unhideWhenUsed/>
    <w:qFormat/>
    <w:pPr>
      <w:spacing w:after="0" w:line="240" w:lineRule="auto"/>
    </w:pPr>
  </w:style>
  <w:style w:type="character" w:customStyle="1" w:styleId="af7">
    <w:name w:val="页脚字符"/>
    <w:basedOn w:val="a2"/>
    <w:link w:val="af6"/>
    <w:uiPriority w:val="99"/>
  </w:style>
  <w:style w:type="paragraph" w:styleId="af8">
    <w:name w:val="TOC Heading"/>
    <w:basedOn w:val="1"/>
    <w:next w:val="a1"/>
    <w:uiPriority w:val="39"/>
    <w:semiHidden/>
    <w:unhideWhenUsed/>
    <w:qFormat/>
    <w:rsid w:val="007146A9"/>
    <w:pPr>
      <w:spacing w:before="480" w:line="264" w:lineRule="auto"/>
      <w:outlineLvl w:val="9"/>
    </w:pPr>
    <w:rPr>
      <w:b/>
    </w:r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rsid w:val="007146A9"/>
    <w:rPr>
      <w:rFonts w:eastAsiaTheme="minorEastAsia"/>
      <w:b/>
      <w:bCs/>
      <w:i/>
      <w:iCs/>
      <w:color w:val="542437" w:themeColor="accent2"/>
      <w:sz w:val="26"/>
      <w:lang w:bidi="hi-IN"/>
      <w14:ligatures w14:val="standard"/>
      <w14:numForm w14:val="oldStyle"/>
    </w:rPr>
  </w:style>
  <w:style w:type="character" w:customStyle="1" w:styleId="20">
    <w:name w:val="标题 2字符"/>
    <w:basedOn w:val="a2"/>
    <w:link w:val="2"/>
    <w:uiPriority w:val="9"/>
    <w:rsid w:val="007146A9"/>
    <w:rPr>
      <w:rFonts w:asciiTheme="majorHAnsi" w:eastAsiaTheme="majorEastAsia" w:hAnsiTheme="majorHAnsi" w:cstheme="majorBidi"/>
      <w:b/>
      <w:bCs/>
      <w:color w:val="C02942" w:themeColor="accent3"/>
      <w:sz w:val="28"/>
      <w:szCs w:val="26"/>
    </w:rPr>
  </w:style>
  <w:style w:type="paragraph" w:styleId="af9">
    <w:name w:val="header"/>
    <w:basedOn w:val="a1"/>
    <w:link w:val="afa"/>
    <w:uiPriority w:val="99"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sid w:val="007146A9"/>
    <w:rPr>
      <w:rFonts w:eastAsiaTheme="majorEastAsia" w:cstheme="majorBidi"/>
      <w:b/>
      <w:bCs/>
      <w:color w:val="151E1F" w:themeColor="text2"/>
      <w:sz w:val="24"/>
    </w:rPr>
  </w:style>
  <w:style w:type="character" w:customStyle="1" w:styleId="afa">
    <w:name w:val="页眉字符"/>
    <w:basedOn w:val="a2"/>
    <w:link w:val="af9"/>
    <w:uiPriority w:val="99"/>
  </w:style>
  <w:style w:type="character" w:customStyle="1" w:styleId="40">
    <w:name w:val="标题 4字符"/>
    <w:basedOn w:val="a2"/>
    <w:link w:val="4"/>
    <w:uiPriority w:val="9"/>
    <w:semiHidden/>
    <w:rsid w:val="007146A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styleId="afb">
    <w:name w:val="Strong"/>
    <w:basedOn w:val="a2"/>
    <w:uiPriority w:val="22"/>
    <w:qFormat/>
    <w:rsid w:val="007146A9"/>
    <w:rPr>
      <w:b/>
      <w:bCs/>
      <w:color w:val="273739" w:themeColor="text2" w:themeTint="E6"/>
    </w:rPr>
  </w:style>
  <w:style w:type="paragraph" w:styleId="afc">
    <w:name w:val="No Spacing"/>
    <w:link w:val="afd"/>
    <w:uiPriority w:val="1"/>
    <w:qFormat/>
    <w:rsid w:val="007146A9"/>
    <w:pPr>
      <w:spacing w:after="0" w:line="240" w:lineRule="auto"/>
    </w:pPr>
  </w:style>
  <w:style w:type="character" w:customStyle="1" w:styleId="afd">
    <w:name w:val="无间隔字符"/>
    <w:basedOn w:val="a2"/>
    <w:link w:val="afc"/>
    <w:uiPriority w:val="1"/>
    <w:rsid w:val="007146A9"/>
  </w:style>
  <w:style w:type="paragraph" w:styleId="afe">
    <w:name w:val="List Paragraph"/>
    <w:basedOn w:val="a1"/>
    <w:uiPriority w:val="34"/>
    <w:qFormat/>
    <w:rsid w:val="007146A9"/>
    <w:pPr>
      <w:spacing w:line="240" w:lineRule="auto"/>
      <w:ind w:left="720" w:hanging="288"/>
      <w:contextualSpacing/>
    </w:pPr>
    <w:rPr>
      <w:color w:val="151E1F" w:themeColor="text2"/>
    </w:rPr>
  </w:style>
  <w:style w:type="paragraph" w:customStyle="1" w:styleId="PersonalName">
    <w:name w:val="Personal Name"/>
    <w:basedOn w:val="a7"/>
    <w:qFormat/>
    <w:rsid w:val="007146A9"/>
    <w:rPr>
      <w:b/>
      <w:caps/>
      <w:color w:val="000000"/>
      <w:sz w:val="28"/>
      <w:szCs w:val="28"/>
    </w:rPr>
  </w:style>
  <w:style w:type="paragraph" w:styleId="aff">
    <w:name w:val="Document Map"/>
    <w:basedOn w:val="a1"/>
    <w:link w:val="aff0"/>
    <w:uiPriority w:val="99"/>
    <w:semiHidden/>
    <w:unhideWhenUsed/>
    <w:rsid w:val="007146A9"/>
    <w:rPr>
      <w:rFonts w:ascii="宋体"/>
      <w:sz w:val="24"/>
      <w:szCs w:val="24"/>
    </w:rPr>
  </w:style>
  <w:style w:type="character" w:customStyle="1" w:styleId="aff0">
    <w:name w:val="文档结构图字符"/>
    <w:basedOn w:val="a2"/>
    <w:link w:val="aff"/>
    <w:uiPriority w:val="99"/>
    <w:semiHidden/>
    <w:rsid w:val="007146A9"/>
    <w:rPr>
      <w:rFonts w:ascii="宋体"/>
      <w:sz w:val="24"/>
      <w:szCs w:val="24"/>
    </w:rPr>
  </w:style>
  <w:style w:type="paragraph" w:styleId="aff1">
    <w:name w:val="Revision"/>
    <w:hidden/>
    <w:uiPriority w:val="99"/>
    <w:semiHidden/>
    <w:rsid w:val="007146A9"/>
    <w:pPr>
      <w:spacing w:after="0" w:line="240" w:lineRule="auto"/>
    </w:pPr>
  </w:style>
  <w:style w:type="table" w:styleId="3-1">
    <w:name w:val="List Table 3 Accent 1"/>
    <w:basedOn w:val="a3"/>
    <w:uiPriority w:val="48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3777A" w:themeColor="accent1"/>
        <w:left w:val="single" w:sz="4" w:space="0" w:color="53777A" w:themeColor="accent1"/>
        <w:bottom w:val="single" w:sz="4" w:space="0" w:color="53777A" w:themeColor="accent1"/>
        <w:right w:val="single" w:sz="4" w:space="0" w:color="53777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3777A" w:themeFill="accent1"/>
      </w:tcPr>
    </w:tblStylePr>
    <w:tblStylePr w:type="lastRow">
      <w:rPr>
        <w:b/>
        <w:bCs/>
      </w:rPr>
      <w:tblPr/>
      <w:tcPr>
        <w:tcBorders>
          <w:top w:val="double" w:sz="4" w:space="0" w:color="5377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777A" w:themeColor="accent1"/>
          <w:right w:val="single" w:sz="4" w:space="0" w:color="53777A" w:themeColor="accent1"/>
        </w:tcBorders>
      </w:tcPr>
    </w:tblStylePr>
    <w:tblStylePr w:type="band1Horz">
      <w:tblPr/>
      <w:tcPr>
        <w:tcBorders>
          <w:top w:val="single" w:sz="4" w:space="0" w:color="53777A" w:themeColor="accent1"/>
          <w:bottom w:val="single" w:sz="4" w:space="0" w:color="5377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777A" w:themeColor="accent1"/>
          <w:left w:val="nil"/>
        </w:tcBorders>
      </w:tcPr>
    </w:tblStylePr>
    <w:tblStylePr w:type="swCell">
      <w:tblPr/>
      <w:tcPr>
        <w:tcBorders>
          <w:top w:val="double" w:sz="4" w:space="0" w:color="53777A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5E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77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777A" w:themeFill="accent1"/>
      </w:tcPr>
    </w:tblStylePr>
    <w:tblStylePr w:type="band1Vert">
      <w:tblPr/>
      <w:tcPr>
        <w:shd w:val="clear" w:color="auto" w:fill="B6CBCD" w:themeFill="accent1" w:themeFillTint="66"/>
      </w:tcPr>
    </w:tblStylePr>
    <w:tblStylePr w:type="band1Horz">
      <w:tblPr/>
      <w:tcPr>
        <w:shd w:val="clear" w:color="auto" w:fill="B6CBCD" w:themeFill="accent1" w:themeFillTint="66"/>
      </w:tcPr>
    </w:tblStylePr>
  </w:style>
  <w:style w:type="table" w:styleId="51">
    <w:name w:val="Grid Table 5 Dark"/>
    <w:basedOn w:val="a3"/>
    <w:uiPriority w:val="50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3"/>
    <w:uiPriority w:val="49"/>
    <w:rsid w:val="0074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B2B5" w:themeColor="accent1" w:themeTint="99"/>
        <w:left w:val="single" w:sz="4" w:space="0" w:color="92B2B5" w:themeColor="accent1" w:themeTint="99"/>
        <w:bottom w:val="single" w:sz="4" w:space="0" w:color="92B2B5" w:themeColor="accent1" w:themeTint="99"/>
        <w:right w:val="single" w:sz="4" w:space="0" w:color="92B2B5" w:themeColor="accent1" w:themeTint="99"/>
        <w:insideH w:val="single" w:sz="4" w:space="0" w:color="92B2B5" w:themeColor="accent1" w:themeTint="99"/>
        <w:insideV w:val="single" w:sz="4" w:space="0" w:color="92B2B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777A" w:themeColor="accent1"/>
          <w:left w:val="single" w:sz="4" w:space="0" w:color="53777A" w:themeColor="accent1"/>
          <w:bottom w:val="single" w:sz="4" w:space="0" w:color="53777A" w:themeColor="accent1"/>
          <w:right w:val="single" w:sz="4" w:space="0" w:color="53777A" w:themeColor="accent1"/>
          <w:insideH w:val="nil"/>
          <w:insideV w:val="nil"/>
        </w:tcBorders>
        <w:shd w:val="clear" w:color="auto" w:fill="53777A" w:themeFill="accent1"/>
      </w:tcPr>
    </w:tblStylePr>
    <w:tblStylePr w:type="lastRow">
      <w:rPr>
        <w:b/>
        <w:bCs/>
      </w:rPr>
      <w:tblPr/>
      <w:tcPr>
        <w:tcBorders>
          <w:top w:val="double" w:sz="4" w:space="0" w:color="5377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E6" w:themeFill="accent1" w:themeFillTint="33"/>
      </w:tcPr>
    </w:tblStylePr>
    <w:tblStylePr w:type="band1Horz">
      <w:tblPr/>
      <w:tcPr>
        <w:shd w:val="clear" w:color="auto" w:fill="DAE5E6" w:themeFill="accent1" w:themeFillTint="33"/>
      </w:tcPr>
    </w:tblStylePr>
  </w:style>
  <w:style w:type="table" w:styleId="41">
    <w:name w:val="Grid Table 4"/>
    <w:basedOn w:val="a3"/>
    <w:uiPriority w:val="49"/>
    <w:rsid w:val="009F00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200</TotalTime>
  <Pages>5</Pages>
  <Words>570</Words>
  <Characters>3253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2017-04-04T02:02:00Z</dcterms:created>
  <dcterms:modified xsi:type="dcterms:W3CDTF">2017-04-08T08:44:00Z</dcterms:modified>
</cp:coreProperties>
</file>